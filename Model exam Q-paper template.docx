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725"/>
        <w:gridCol w:w="1125"/>
        <w:gridCol w:w="3600"/>
      </w:tblGrid>
      <w:tr w:rsidR="00C27748" w:rsidTr="005C5144">
        <w:tc>
          <w:tcPr>
            <w:tcW w:w="5850" w:type="dxa"/>
            <w:gridSpan w:val="2"/>
          </w:tcPr>
          <w:p w:rsidR="00C27748" w:rsidRDefault="00C27748"/>
        </w:tc>
        <w:tc>
          <w:tcPr>
            <w:tcW w:w="3600" w:type="dxa"/>
          </w:tcPr>
          <w:p w:rsidR="00C27748" w:rsidRDefault="005C5144" w:rsidP="005C5144">
            <w:pPr>
              <w:jc w:val="both"/>
            </w:pPr>
            <w:r>
              <w:rPr>
                <w:b/>
              </w:rPr>
              <w:t xml:space="preserve">Course </w:t>
            </w:r>
            <w:proofErr w:type="gramStart"/>
            <w:r>
              <w:rPr>
                <w:b/>
              </w:rPr>
              <w:t>Code :</w:t>
            </w:r>
            <w:proofErr w:type="gramEnd"/>
          </w:p>
        </w:tc>
      </w:tr>
      <w:tr w:rsidR="00951376" w:rsidTr="00661572">
        <w:tc>
          <w:tcPr>
            <w:tcW w:w="9450" w:type="dxa"/>
            <w:gridSpan w:val="3"/>
          </w:tcPr>
          <w:p w:rsidR="00951376" w:rsidRDefault="00986BD3" w:rsidP="00951376">
            <w:pPr>
              <w:jc w:val="center"/>
              <w:rPr>
                <w:b/>
              </w:rPr>
            </w:pPr>
            <w:r w:rsidRPr="00986BD3">
              <w:rPr>
                <w:b/>
              </w:rPr>
              <w:t>J.K.K. NATARAJA COLLEGE OF ARTS &amp; SCIENCE (AUTONOMOUS)</w:t>
            </w:r>
          </w:p>
          <w:p w:rsidR="001D7EB1" w:rsidRPr="00986BD3" w:rsidRDefault="001D7EB1" w:rsidP="00951376">
            <w:pPr>
              <w:jc w:val="center"/>
              <w:rPr>
                <w:b/>
              </w:rPr>
            </w:pPr>
            <w:r>
              <w:rPr>
                <w:b/>
              </w:rPr>
              <w:t>KOMARAPALAYAM- 638 183</w:t>
            </w:r>
          </w:p>
        </w:tc>
      </w:tr>
      <w:tr w:rsidR="00BA5AE1" w:rsidTr="00661572">
        <w:tc>
          <w:tcPr>
            <w:tcW w:w="9450" w:type="dxa"/>
            <w:gridSpan w:val="3"/>
          </w:tcPr>
          <w:p w:rsidR="00BA5AE1" w:rsidRPr="00027382" w:rsidRDefault="0055536A" w:rsidP="00BA5AE1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sz w:val="26"/>
                <w:szCs w:val="20"/>
              </w:rPr>
            </w:pPr>
            <w:r>
              <w:rPr>
                <w:b/>
                <w:sz w:val="26"/>
              </w:rPr>
              <w:t>B</w:t>
            </w:r>
            <w:r w:rsidR="001D7EB1">
              <w:rPr>
                <w:b/>
                <w:sz w:val="26"/>
              </w:rPr>
              <w:t>.</w:t>
            </w:r>
            <w:r>
              <w:rPr>
                <w:b/>
                <w:sz w:val="26"/>
              </w:rPr>
              <w:t>A</w:t>
            </w:r>
            <w:r w:rsidR="001D7EB1">
              <w:rPr>
                <w:b/>
                <w:sz w:val="26"/>
              </w:rPr>
              <w:t>.</w:t>
            </w:r>
            <w:r>
              <w:rPr>
                <w:b/>
                <w:sz w:val="26"/>
              </w:rPr>
              <w:t>/B</w:t>
            </w:r>
            <w:r w:rsidR="001D7EB1">
              <w:rPr>
                <w:b/>
                <w:sz w:val="26"/>
              </w:rPr>
              <w:t>.</w:t>
            </w:r>
            <w:r>
              <w:rPr>
                <w:b/>
                <w:sz w:val="26"/>
              </w:rPr>
              <w:t>Sc</w:t>
            </w:r>
            <w:r w:rsidR="003B38BF">
              <w:rPr>
                <w:b/>
                <w:sz w:val="26"/>
              </w:rPr>
              <w:t>.</w:t>
            </w:r>
            <w:r>
              <w:rPr>
                <w:b/>
                <w:sz w:val="26"/>
              </w:rPr>
              <w:t>/B</w:t>
            </w:r>
            <w:r w:rsidR="001D7EB1">
              <w:rPr>
                <w:b/>
                <w:sz w:val="26"/>
              </w:rPr>
              <w:t>.</w:t>
            </w:r>
            <w:r>
              <w:rPr>
                <w:b/>
                <w:sz w:val="26"/>
              </w:rPr>
              <w:t>Com</w:t>
            </w:r>
            <w:r w:rsidR="001D7EB1">
              <w:rPr>
                <w:b/>
                <w:sz w:val="26"/>
              </w:rPr>
              <w:t>.</w:t>
            </w:r>
            <w:r>
              <w:rPr>
                <w:b/>
                <w:sz w:val="26"/>
              </w:rPr>
              <w:t>/BCA/BBA</w:t>
            </w:r>
            <w:r w:rsidR="00BA5AE1">
              <w:rPr>
                <w:b/>
                <w:sz w:val="26"/>
              </w:rPr>
              <w:t>/M</w:t>
            </w:r>
            <w:r w:rsidR="001D7EB1">
              <w:rPr>
                <w:b/>
                <w:sz w:val="26"/>
              </w:rPr>
              <w:t>.</w:t>
            </w:r>
            <w:r w:rsidR="00BA5AE1">
              <w:rPr>
                <w:b/>
                <w:sz w:val="26"/>
              </w:rPr>
              <w:t>A</w:t>
            </w:r>
            <w:r w:rsidR="001D7EB1">
              <w:rPr>
                <w:b/>
                <w:sz w:val="26"/>
              </w:rPr>
              <w:t>.</w:t>
            </w:r>
            <w:r w:rsidR="00BA5AE1">
              <w:rPr>
                <w:b/>
                <w:sz w:val="26"/>
              </w:rPr>
              <w:t>/</w:t>
            </w:r>
            <w:proofErr w:type="gramStart"/>
            <w:r w:rsidR="00BA5AE1">
              <w:rPr>
                <w:b/>
                <w:sz w:val="26"/>
              </w:rPr>
              <w:t>M</w:t>
            </w:r>
            <w:r w:rsidR="001D7EB1">
              <w:rPr>
                <w:b/>
                <w:sz w:val="26"/>
              </w:rPr>
              <w:t>.</w:t>
            </w:r>
            <w:r w:rsidR="00BA5AE1">
              <w:rPr>
                <w:b/>
                <w:sz w:val="26"/>
              </w:rPr>
              <w:t>Sc</w:t>
            </w:r>
            <w:proofErr w:type="gramEnd"/>
            <w:r w:rsidR="00BA5AE1">
              <w:rPr>
                <w:b/>
                <w:sz w:val="26"/>
              </w:rPr>
              <w:t>/M</w:t>
            </w:r>
            <w:r w:rsidR="001D7EB1">
              <w:rPr>
                <w:b/>
                <w:sz w:val="26"/>
              </w:rPr>
              <w:t>.</w:t>
            </w:r>
            <w:r w:rsidR="00BA5AE1">
              <w:rPr>
                <w:b/>
                <w:sz w:val="26"/>
              </w:rPr>
              <w:t>Com/&amp;MCA</w:t>
            </w:r>
            <w:r w:rsidR="00BA5AE1" w:rsidRPr="00027382">
              <w:rPr>
                <w:b/>
                <w:sz w:val="26"/>
              </w:rPr>
              <w:t xml:space="preserve"> DEGREE </w:t>
            </w:r>
            <w:r w:rsidR="0067573A">
              <w:rPr>
                <w:b/>
                <w:sz w:val="26"/>
              </w:rPr>
              <w:t xml:space="preserve"> MODEL </w:t>
            </w:r>
            <w:r w:rsidR="00BA5AE1" w:rsidRPr="00027382">
              <w:rPr>
                <w:b/>
                <w:sz w:val="26"/>
              </w:rPr>
              <w:t xml:space="preserve">EXAMINATION </w:t>
            </w:r>
            <w:r w:rsidR="00986BD3">
              <w:rPr>
                <w:b/>
                <w:caps/>
                <w:sz w:val="26"/>
              </w:rPr>
              <w:t>November</w:t>
            </w:r>
            <w:r w:rsidR="009130BA">
              <w:rPr>
                <w:b/>
                <w:caps/>
                <w:sz w:val="26"/>
              </w:rPr>
              <w:t>/APRIL</w:t>
            </w:r>
            <w:r w:rsidR="00BA5AE1">
              <w:rPr>
                <w:b/>
                <w:caps/>
                <w:sz w:val="26"/>
              </w:rPr>
              <w:t xml:space="preserve"> 202</w:t>
            </w:r>
          </w:p>
          <w:p w:rsidR="00BA5AE1" w:rsidRPr="00BA5AE1" w:rsidRDefault="00BA5AE1" w:rsidP="00BC3B99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6"/>
                <w:szCs w:val="20"/>
              </w:rPr>
            </w:pPr>
            <w:r w:rsidRPr="00027382">
              <w:rPr>
                <w:sz w:val="26"/>
              </w:rPr>
              <w:t>(</w:t>
            </w:r>
            <w:r>
              <w:rPr>
                <w:sz w:val="26"/>
              </w:rPr>
              <w:t>First</w:t>
            </w:r>
            <w:r w:rsidR="00986BD3">
              <w:rPr>
                <w:sz w:val="26"/>
              </w:rPr>
              <w:t xml:space="preserve"> semester</w:t>
            </w:r>
            <w:r w:rsidRPr="00027382">
              <w:rPr>
                <w:sz w:val="26"/>
              </w:rPr>
              <w:t>)</w:t>
            </w:r>
          </w:p>
        </w:tc>
      </w:tr>
      <w:tr w:rsidR="006805AC" w:rsidTr="000F15B1">
        <w:tc>
          <w:tcPr>
            <w:tcW w:w="9450" w:type="dxa"/>
            <w:gridSpan w:val="3"/>
          </w:tcPr>
          <w:p w:rsidR="006805AC" w:rsidRDefault="006805AC" w:rsidP="005C5144">
            <w:pPr>
              <w:jc w:val="center"/>
              <w:rPr>
                <w:b/>
              </w:rPr>
            </w:pPr>
            <w:r>
              <w:rPr>
                <w:b/>
              </w:rPr>
              <w:t xml:space="preserve">Course </w:t>
            </w:r>
            <w:r w:rsidR="0092769C">
              <w:rPr>
                <w:b/>
              </w:rPr>
              <w:t>Name</w:t>
            </w:r>
          </w:p>
        </w:tc>
      </w:tr>
      <w:tr w:rsidR="006805AC" w:rsidTr="000F15B1">
        <w:tc>
          <w:tcPr>
            <w:tcW w:w="4725" w:type="dxa"/>
          </w:tcPr>
          <w:p w:rsidR="006805AC" w:rsidRDefault="006805AC">
            <w:pPr>
              <w:rPr>
                <w:b/>
              </w:rPr>
            </w:pPr>
            <w:r w:rsidRPr="003F71AA">
              <w:rPr>
                <w:rFonts w:ascii="Book Antiqua" w:hAnsi="Book Antiqua"/>
              </w:rPr>
              <w:t xml:space="preserve">Time: 3 </w:t>
            </w:r>
            <w:proofErr w:type="spellStart"/>
            <w:r w:rsidRPr="003F71AA">
              <w:rPr>
                <w:rFonts w:ascii="Book Antiqua" w:hAnsi="Book Antiqua"/>
              </w:rPr>
              <w:t>Hrs</w:t>
            </w:r>
            <w:proofErr w:type="spellEnd"/>
          </w:p>
        </w:tc>
        <w:tc>
          <w:tcPr>
            <w:tcW w:w="4725" w:type="dxa"/>
            <w:gridSpan w:val="2"/>
          </w:tcPr>
          <w:p w:rsidR="006805AC" w:rsidRDefault="006805AC" w:rsidP="006805AC">
            <w:pPr>
              <w:jc w:val="right"/>
              <w:rPr>
                <w:b/>
              </w:rPr>
            </w:pPr>
            <w:r w:rsidRPr="003F71AA">
              <w:rPr>
                <w:rFonts w:ascii="Book Antiqua" w:hAnsi="Book Antiqua"/>
              </w:rPr>
              <w:t xml:space="preserve">Max. </w:t>
            </w:r>
            <w:proofErr w:type="gramStart"/>
            <w:r w:rsidRPr="003F71AA">
              <w:rPr>
                <w:rFonts w:ascii="Book Antiqua" w:hAnsi="Book Antiqua"/>
              </w:rPr>
              <w:t>Marks  :</w:t>
            </w:r>
            <w:proofErr w:type="gramEnd"/>
            <w:r>
              <w:rPr>
                <w:rFonts w:ascii="Book Antiqua" w:hAnsi="Book Antiqua"/>
              </w:rPr>
              <w:t xml:space="preserve"> 75 marks</w:t>
            </w:r>
          </w:p>
        </w:tc>
      </w:tr>
      <w:tr w:rsidR="00985673" w:rsidTr="000F15B1">
        <w:tc>
          <w:tcPr>
            <w:tcW w:w="9450" w:type="dxa"/>
            <w:gridSpan w:val="3"/>
          </w:tcPr>
          <w:p w:rsidR="00985673" w:rsidRDefault="00985673" w:rsidP="00985673">
            <w:pPr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PART- A (15</w:t>
            </w:r>
            <w:r w:rsidRPr="00FD5833">
              <w:rPr>
                <w:rFonts w:ascii="Book Antiqua" w:hAnsi="Book Antiqua"/>
                <w:b/>
              </w:rPr>
              <w:t xml:space="preserve"> x 1 = 1</w:t>
            </w:r>
            <w:r>
              <w:rPr>
                <w:rFonts w:ascii="Book Antiqua" w:hAnsi="Book Antiqua"/>
                <w:b/>
              </w:rPr>
              <w:t>5</w:t>
            </w:r>
            <w:r w:rsidRPr="00FD5833">
              <w:rPr>
                <w:rFonts w:ascii="Book Antiqua" w:hAnsi="Book Antiqua"/>
                <w:b/>
              </w:rPr>
              <w:t>)</w:t>
            </w:r>
          </w:p>
          <w:p w:rsidR="00985673" w:rsidRPr="00985673" w:rsidRDefault="00985673" w:rsidP="00985673">
            <w:pPr>
              <w:jc w:val="center"/>
              <w:rPr>
                <w:rFonts w:ascii="Book Antiqua" w:hAnsi="Book Antiqua"/>
                <w:sz w:val="22"/>
              </w:rPr>
            </w:pPr>
            <w:r w:rsidRPr="00655FDC">
              <w:rPr>
                <w:rFonts w:ascii="Book Antiqua" w:hAnsi="Book Antiqua"/>
                <w:b/>
              </w:rPr>
              <w:t xml:space="preserve">Answer </w:t>
            </w:r>
            <w:r w:rsidR="00BC3B99" w:rsidRPr="00655FDC">
              <w:rPr>
                <w:rFonts w:ascii="Book Antiqua" w:hAnsi="Book Antiqua"/>
                <w:b/>
              </w:rPr>
              <w:t xml:space="preserve">ALL </w:t>
            </w:r>
            <w:r w:rsidRPr="00655FDC">
              <w:rPr>
                <w:rFonts w:ascii="Book Antiqua" w:hAnsi="Book Antiqua"/>
                <w:b/>
              </w:rPr>
              <w:t>questions. Choose the correct answers</w:t>
            </w:r>
          </w:p>
        </w:tc>
      </w:tr>
    </w:tbl>
    <w:tbl>
      <w:tblPr>
        <w:tblW w:w="94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"/>
        <w:gridCol w:w="404"/>
        <w:gridCol w:w="3739"/>
        <w:gridCol w:w="387"/>
        <w:gridCol w:w="4389"/>
      </w:tblGrid>
      <w:tr w:rsidR="00AA1298" w:rsidRPr="002A2207" w:rsidTr="0007095E">
        <w:trPr>
          <w:cantSplit/>
          <w:jc w:val="center"/>
        </w:trPr>
        <w:tc>
          <w:tcPr>
            <w:tcW w:w="491" w:type="dxa"/>
          </w:tcPr>
          <w:p w:rsidR="00AA1298" w:rsidRPr="002A2207" w:rsidRDefault="00AA1298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1</w:t>
            </w:r>
            <w:r w:rsidR="002C3325">
              <w:rPr>
                <w:rFonts w:ascii="Book Antiqua" w:hAnsi="Book Antiqua"/>
                <w:sz w:val="22"/>
                <w:szCs w:val="22"/>
              </w:rPr>
              <w:t>.</w:t>
            </w:r>
          </w:p>
        </w:tc>
        <w:tc>
          <w:tcPr>
            <w:tcW w:w="8919" w:type="dxa"/>
            <w:gridSpan w:val="4"/>
          </w:tcPr>
          <w:p w:rsidR="009C167D" w:rsidRDefault="009C167D" w:rsidP="009C167D">
            <w:r>
              <w:t>What does the transition from traditional to digital marketing signify?</w:t>
            </w:r>
          </w:p>
          <w:p w:rsidR="009C167D" w:rsidRDefault="009C167D" w:rsidP="009C167D">
            <w:r>
              <w:t xml:space="preserve">   - a) Shift in consumer behavior</w:t>
            </w:r>
          </w:p>
          <w:p w:rsidR="009C167D" w:rsidRDefault="009C167D" w:rsidP="009C167D">
            <w:r>
              <w:t xml:space="preserve">   - b) Emergence of e-commerce platforms</w:t>
            </w:r>
          </w:p>
          <w:p w:rsidR="009C167D" w:rsidRDefault="009C167D" w:rsidP="009C167D">
            <w:r>
              <w:t xml:space="preserve">   - c) Rise of print media marketing</w:t>
            </w:r>
          </w:p>
          <w:p w:rsidR="009C167D" w:rsidRDefault="009C167D" w:rsidP="009C167D">
            <w:r>
              <w:t xml:space="preserve">   - d) Decline of social media</w:t>
            </w:r>
          </w:p>
          <w:p w:rsidR="00AA1298" w:rsidRPr="002A2207" w:rsidRDefault="00AA1298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45172" w:rsidRPr="002A2207" w:rsidTr="0007095E">
        <w:trPr>
          <w:jc w:val="center"/>
        </w:trPr>
        <w:tc>
          <w:tcPr>
            <w:tcW w:w="491" w:type="dxa"/>
          </w:tcPr>
          <w:p w:rsidR="00345172" w:rsidRPr="002A2207" w:rsidRDefault="00345172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a</w:t>
            </w:r>
          </w:p>
        </w:tc>
        <w:tc>
          <w:tcPr>
            <w:tcW w:w="373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87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c</w:t>
            </w:r>
          </w:p>
        </w:tc>
        <w:tc>
          <w:tcPr>
            <w:tcW w:w="4389" w:type="dxa"/>
          </w:tcPr>
          <w:p w:rsidR="00345172" w:rsidRPr="002A2207" w:rsidRDefault="00345172" w:rsidP="00AA1298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45172" w:rsidRPr="002A2207" w:rsidTr="0007095E">
        <w:trPr>
          <w:jc w:val="center"/>
        </w:trPr>
        <w:tc>
          <w:tcPr>
            <w:tcW w:w="491" w:type="dxa"/>
          </w:tcPr>
          <w:p w:rsidR="00345172" w:rsidRPr="002A2207" w:rsidRDefault="00345172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b</w:t>
            </w:r>
          </w:p>
        </w:tc>
        <w:tc>
          <w:tcPr>
            <w:tcW w:w="373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87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d</w:t>
            </w:r>
          </w:p>
        </w:tc>
        <w:tc>
          <w:tcPr>
            <w:tcW w:w="438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45172" w:rsidRPr="002A2207" w:rsidTr="0007095E">
        <w:trPr>
          <w:cantSplit/>
          <w:jc w:val="center"/>
        </w:trPr>
        <w:tc>
          <w:tcPr>
            <w:tcW w:w="491" w:type="dxa"/>
          </w:tcPr>
          <w:p w:rsidR="00345172" w:rsidRPr="002A2207" w:rsidRDefault="00345172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2</w:t>
            </w:r>
            <w:r w:rsidR="002C3325">
              <w:rPr>
                <w:rFonts w:ascii="Book Antiqua" w:hAnsi="Book Antiqua"/>
                <w:sz w:val="22"/>
                <w:szCs w:val="22"/>
              </w:rPr>
              <w:t>.</w:t>
            </w:r>
          </w:p>
        </w:tc>
        <w:tc>
          <w:tcPr>
            <w:tcW w:w="8919" w:type="dxa"/>
            <w:gridSpan w:val="4"/>
          </w:tcPr>
          <w:p w:rsidR="009C167D" w:rsidRDefault="009C167D" w:rsidP="009C167D">
            <w:r>
              <w:t>Which of the following is a key factor in the success of digital marketing?</w:t>
            </w:r>
          </w:p>
          <w:p w:rsidR="009C167D" w:rsidRDefault="009C167D" w:rsidP="009C167D">
            <w:r>
              <w:t xml:space="preserve">   - a) Traditional retail expansion</w:t>
            </w:r>
          </w:p>
          <w:p w:rsidR="009C167D" w:rsidRDefault="009C167D" w:rsidP="009C167D">
            <w:r>
              <w:t xml:space="preserve">   - b) Effective content curation</w:t>
            </w:r>
          </w:p>
          <w:p w:rsidR="009C167D" w:rsidRDefault="009C167D" w:rsidP="009C167D">
            <w:r>
              <w:t xml:space="preserve">   - c) Website design complexity</w:t>
            </w:r>
          </w:p>
          <w:p w:rsidR="009C167D" w:rsidRDefault="009C167D" w:rsidP="009C167D">
            <w:r>
              <w:t xml:space="preserve">   - d) In-person sales pitches</w:t>
            </w:r>
          </w:p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45172" w:rsidRPr="002A2207" w:rsidTr="0007095E">
        <w:trPr>
          <w:jc w:val="center"/>
        </w:trPr>
        <w:tc>
          <w:tcPr>
            <w:tcW w:w="491" w:type="dxa"/>
          </w:tcPr>
          <w:p w:rsidR="00345172" w:rsidRPr="002A2207" w:rsidRDefault="00345172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a</w:t>
            </w:r>
          </w:p>
        </w:tc>
        <w:tc>
          <w:tcPr>
            <w:tcW w:w="373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87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c</w:t>
            </w:r>
          </w:p>
        </w:tc>
        <w:tc>
          <w:tcPr>
            <w:tcW w:w="438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45172" w:rsidRPr="002A2207" w:rsidTr="0007095E">
        <w:trPr>
          <w:jc w:val="center"/>
        </w:trPr>
        <w:tc>
          <w:tcPr>
            <w:tcW w:w="491" w:type="dxa"/>
          </w:tcPr>
          <w:p w:rsidR="00345172" w:rsidRPr="002A2207" w:rsidRDefault="00345172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b</w:t>
            </w:r>
          </w:p>
        </w:tc>
        <w:tc>
          <w:tcPr>
            <w:tcW w:w="373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87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d</w:t>
            </w:r>
          </w:p>
        </w:tc>
        <w:tc>
          <w:tcPr>
            <w:tcW w:w="438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45172" w:rsidRPr="002A2207" w:rsidTr="0007095E">
        <w:trPr>
          <w:cantSplit/>
          <w:jc w:val="center"/>
        </w:trPr>
        <w:tc>
          <w:tcPr>
            <w:tcW w:w="491" w:type="dxa"/>
          </w:tcPr>
          <w:p w:rsidR="00345172" w:rsidRPr="002A2207" w:rsidRDefault="00345172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3</w:t>
            </w:r>
            <w:r w:rsidR="002C3325">
              <w:rPr>
                <w:rFonts w:ascii="Book Antiqua" w:hAnsi="Book Antiqua"/>
                <w:sz w:val="22"/>
                <w:szCs w:val="22"/>
              </w:rPr>
              <w:t>.</w:t>
            </w:r>
          </w:p>
        </w:tc>
        <w:tc>
          <w:tcPr>
            <w:tcW w:w="8919" w:type="dxa"/>
            <w:gridSpan w:val="4"/>
          </w:tcPr>
          <w:p w:rsidR="009C167D" w:rsidRDefault="009C167D" w:rsidP="009C167D">
            <w:r>
              <w:t>What are the benefits of utilizing Big Data and IoT in digital marketing?</w:t>
            </w:r>
          </w:p>
          <w:p w:rsidR="009C167D" w:rsidRDefault="009C167D" w:rsidP="009C167D">
            <w:r>
              <w:t xml:space="preserve">   - a) Enhanced offline sales</w:t>
            </w:r>
          </w:p>
          <w:p w:rsidR="009C167D" w:rsidRDefault="009C167D" w:rsidP="009C167D">
            <w:r>
              <w:t xml:space="preserve">   - b) More precise customer targeting</w:t>
            </w:r>
          </w:p>
          <w:p w:rsidR="009C167D" w:rsidRDefault="009C167D" w:rsidP="009C167D">
            <w:r>
              <w:t xml:space="preserve">   - c) Reduction in advertising costs</w:t>
            </w:r>
          </w:p>
          <w:p w:rsidR="009C167D" w:rsidRDefault="009C167D" w:rsidP="009C167D">
            <w:r>
              <w:t xml:space="preserve">   - d) Increased dependence on physical stores</w:t>
            </w:r>
          </w:p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45172" w:rsidRPr="002A2207" w:rsidTr="0007095E">
        <w:trPr>
          <w:jc w:val="center"/>
        </w:trPr>
        <w:tc>
          <w:tcPr>
            <w:tcW w:w="491" w:type="dxa"/>
          </w:tcPr>
          <w:p w:rsidR="00345172" w:rsidRPr="002A2207" w:rsidRDefault="00345172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a</w:t>
            </w:r>
          </w:p>
        </w:tc>
        <w:tc>
          <w:tcPr>
            <w:tcW w:w="373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87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c</w:t>
            </w:r>
          </w:p>
        </w:tc>
        <w:tc>
          <w:tcPr>
            <w:tcW w:w="438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45172" w:rsidRPr="002A2207" w:rsidTr="0007095E">
        <w:trPr>
          <w:jc w:val="center"/>
        </w:trPr>
        <w:tc>
          <w:tcPr>
            <w:tcW w:w="491" w:type="dxa"/>
          </w:tcPr>
          <w:p w:rsidR="00345172" w:rsidRPr="002A2207" w:rsidRDefault="00345172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b</w:t>
            </w:r>
          </w:p>
        </w:tc>
        <w:tc>
          <w:tcPr>
            <w:tcW w:w="373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87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d</w:t>
            </w:r>
          </w:p>
        </w:tc>
        <w:tc>
          <w:tcPr>
            <w:tcW w:w="438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45172" w:rsidRPr="002A2207" w:rsidTr="0007095E">
        <w:trPr>
          <w:cantSplit/>
          <w:jc w:val="center"/>
        </w:trPr>
        <w:tc>
          <w:tcPr>
            <w:tcW w:w="491" w:type="dxa"/>
          </w:tcPr>
          <w:p w:rsidR="00345172" w:rsidRPr="002A2207" w:rsidRDefault="00345172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4</w:t>
            </w:r>
            <w:r w:rsidR="002C3325">
              <w:rPr>
                <w:rFonts w:ascii="Book Antiqua" w:hAnsi="Book Antiqua"/>
                <w:sz w:val="22"/>
                <w:szCs w:val="22"/>
              </w:rPr>
              <w:t>.</w:t>
            </w:r>
          </w:p>
        </w:tc>
        <w:tc>
          <w:tcPr>
            <w:tcW w:w="8919" w:type="dxa"/>
            <w:gridSpan w:val="4"/>
          </w:tcPr>
          <w:p w:rsidR="009C167D" w:rsidRDefault="009C167D" w:rsidP="009C167D">
            <w:r>
              <w:t>Which element is not part of the online marketing mix?</w:t>
            </w:r>
          </w:p>
          <w:p w:rsidR="009C167D" w:rsidRDefault="009C167D" w:rsidP="009C167D">
            <w:r>
              <w:t xml:space="preserve">   - a) E-product</w:t>
            </w:r>
          </w:p>
          <w:p w:rsidR="009C167D" w:rsidRDefault="009C167D" w:rsidP="009C167D">
            <w:r>
              <w:t xml:space="preserve">   - b) E-segmentation</w:t>
            </w:r>
          </w:p>
          <w:p w:rsidR="009C167D" w:rsidRDefault="009C167D" w:rsidP="009C167D">
            <w:r>
              <w:t xml:space="preserve">   - c) E-promotion</w:t>
            </w:r>
          </w:p>
          <w:p w:rsidR="009C167D" w:rsidRDefault="009C167D" w:rsidP="009C167D">
            <w:r>
              <w:t xml:space="preserve">   - d) E-place</w:t>
            </w:r>
          </w:p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45172" w:rsidRPr="002A2207" w:rsidTr="0007095E">
        <w:trPr>
          <w:jc w:val="center"/>
        </w:trPr>
        <w:tc>
          <w:tcPr>
            <w:tcW w:w="491" w:type="dxa"/>
          </w:tcPr>
          <w:p w:rsidR="00345172" w:rsidRPr="002A2207" w:rsidRDefault="00345172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a</w:t>
            </w:r>
          </w:p>
        </w:tc>
        <w:tc>
          <w:tcPr>
            <w:tcW w:w="373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87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c</w:t>
            </w:r>
          </w:p>
        </w:tc>
        <w:tc>
          <w:tcPr>
            <w:tcW w:w="438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45172" w:rsidRPr="002A2207" w:rsidTr="0007095E">
        <w:trPr>
          <w:jc w:val="center"/>
        </w:trPr>
        <w:tc>
          <w:tcPr>
            <w:tcW w:w="491" w:type="dxa"/>
          </w:tcPr>
          <w:p w:rsidR="00345172" w:rsidRPr="002A2207" w:rsidRDefault="00345172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b</w:t>
            </w:r>
          </w:p>
        </w:tc>
        <w:tc>
          <w:tcPr>
            <w:tcW w:w="3739" w:type="dxa"/>
          </w:tcPr>
          <w:p w:rsidR="00345172" w:rsidRPr="002A2207" w:rsidRDefault="00345172" w:rsidP="004652A0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87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d</w:t>
            </w:r>
          </w:p>
        </w:tc>
        <w:tc>
          <w:tcPr>
            <w:tcW w:w="438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45172" w:rsidRPr="002A2207" w:rsidTr="0007095E">
        <w:trPr>
          <w:cantSplit/>
          <w:jc w:val="center"/>
        </w:trPr>
        <w:tc>
          <w:tcPr>
            <w:tcW w:w="491" w:type="dxa"/>
          </w:tcPr>
          <w:p w:rsidR="00345172" w:rsidRPr="002A2207" w:rsidRDefault="00345172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5</w:t>
            </w:r>
            <w:r w:rsidR="002C3325">
              <w:rPr>
                <w:rFonts w:ascii="Book Antiqua" w:hAnsi="Book Antiqua"/>
                <w:sz w:val="22"/>
                <w:szCs w:val="22"/>
              </w:rPr>
              <w:t>.</w:t>
            </w:r>
          </w:p>
        </w:tc>
        <w:tc>
          <w:tcPr>
            <w:tcW w:w="8919" w:type="dxa"/>
            <w:gridSpan w:val="4"/>
          </w:tcPr>
          <w:p w:rsidR="009C167D" w:rsidRDefault="009C167D" w:rsidP="009C167D">
            <w:r>
              <w:t>What factor primarily affects online purchase decisions?</w:t>
            </w:r>
          </w:p>
          <w:p w:rsidR="009C167D" w:rsidRDefault="009C167D" w:rsidP="009C167D">
            <w:r>
              <w:t xml:space="preserve">   - a) Customer's physical location</w:t>
            </w:r>
          </w:p>
          <w:p w:rsidR="009C167D" w:rsidRDefault="009C167D" w:rsidP="009C167D">
            <w:r>
              <w:t xml:space="preserve">   - b) Website characteristics</w:t>
            </w:r>
          </w:p>
          <w:p w:rsidR="009C167D" w:rsidRDefault="009C167D" w:rsidP="009C167D">
            <w:r>
              <w:t xml:space="preserve">   - c) Packaging design</w:t>
            </w:r>
          </w:p>
          <w:p w:rsidR="009C167D" w:rsidRDefault="009C167D" w:rsidP="009C167D">
            <w:r>
              <w:t xml:space="preserve">   - d) In-store customer service</w:t>
            </w:r>
          </w:p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45172" w:rsidRPr="002A2207" w:rsidTr="0007095E">
        <w:trPr>
          <w:jc w:val="center"/>
        </w:trPr>
        <w:tc>
          <w:tcPr>
            <w:tcW w:w="491" w:type="dxa"/>
          </w:tcPr>
          <w:p w:rsidR="00345172" w:rsidRPr="002A2207" w:rsidRDefault="00345172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a</w:t>
            </w:r>
          </w:p>
        </w:tc>
        <w:tc>
          <w:tcPr>
            <w:tcW w:w="373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87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c</w:t>
            </w:r>
          </w:p>
        </w:tc>
        <w:tc>
          <w:tcPr>
            <w:tcW w:w="438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45172" w:rsidRPr="002A2207" w:rsidTr="0007095E">
        <w:trPr>
          <w:jc w:val="center"/>
        </w:trPr>
        <w:tc>
          <w:tcPr>
            <w:tcW w:w="491" w:type="dxa"/>
          </w:tcPr>
          <w:p w:rsidR="00345172" w:rsidRPr="002A2207" w:rsidRDefault="00345172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b</w:t>
            </w:r>
          </w:p>
        </w:tc>
        <w:tc>
          <w:tcPr>
            <w:tcW w:w="373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87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d</w:t>
            </w:r>
          </w:p>
        </w:tc>
        <w:tc>
          <w:tcPr>
            <w:tcW w:w="438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45172" w:rsidRPr="002A2207" w:rsidTr="0007095E">
        <w:trPr>
          <w:cantSplit/>
          <w:jc w:val="center"/>
        </w:trPr>
        <w:tc>
          <w:tcPr>
            <w:tcW w:w="491" w:type="dxa"/>
          </w:tcPr>
          <w:p w:rsidR="00345172" w:rsidRPr="002A2207" w:rsidRDefault="00345172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lastRenderedPageBreak/>
              <w:t>6</w:t>
            </w:r>
            <w:r w:rsidR="002C3325">
              <w:rPr>
                <w:rFonts w:ascii="Book Antiqua" w:hAnsi="Book Antiqua"/>
                <w:sz w:val="22"/>
                <w:szCs w:val="22"/>
              </w:rPr>
              <w:t>.</w:t>
            </w:r>
          </w:p>
        </w:tc>
        <w:tc>
          <w:tcPr>
            <w:tcW w:w="8919" w:type="dxa"/>
            <w:gridSpan w:val="4"/>
          </w:tcPr>
          <w:p w:rsidR="009C167D" w:rsidRDefault="009C167D" w:rsidP="009C167D">
            <w:r>
              <w:t>What does the concept of "digitization" in marketing refer to?</w:t>
            </w:r>
          </w:p>
          <w:p w:rsidR="009C167D" w:rsidRDefault="009C167D" w:rsidP="009C167D">
            <w:r>
              <w:t xml:space="preserve">   - a) Transition from digital to traditional media</w:t>
            </w:r>
          </w:p>
          <w:p w:rsidR="009C167D" w:rsidRDefault="009C167D" w:rsidP="009C167D">
            <w:r>
              <w:t xml:space="preserve">   - b) Use of digital data for marketing decisions</w:t>
            </w:r>
          </w:p>
          <w:p w:rsidR="009C167D" w:rsidRDefault="009C167D" w:rsidP="009C167D">
            <w:r>
              <w:t xml:space="preserve">   - c) Rebranding of offline stores</w:t>
            </w:r>
          </w:p>
          <w:p w:rsidR="009C167D" w:rsidRDefault="009C167D" w:rsidP="009C167D">
            <w:r>
              <w:t xml:space="preserve">   - d) Enhancing the visual appeal of products</w:t>
            </w:r>
          </w:p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45172" w:rsidRPr="002A2207" w:rsidTr="0007095E">
        <w:trPr>
          <w:jc w:val="center"/>
        </w:trPr>
        <w:tc>
          <w:tcPr>
            <w:tcW w:w="491" w:type="dxa"/>
          </w:tcPr>
          <w:p w:rsidR="00345172" w:rsidRPr="002A2207" w:rsidRDefault="00345172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a</w:t>
            </w:r>
          </w:p>
        </w:tc>
        <w:tc>
          <w:tcPr>
            <w:tcW w:w="373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87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c</w:t>
            </w:r>
          </w:p>
        </w:tc>
        <w:tc>
          <w:tcPr>
            <w:tcW w:w="438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45172" w:rsidRPr="002A2207" w:rsidTr="0007095E">
        <w:trPr>
          <w:jc w:val="center"/>
        </w:trPr>
        <w:tc>
          <w:tcPr>
            <w:tcW w:w="491" w:type="dxa"/>
          </w:tcPr>
          <w:p w:rsidR="00345172" w:rsidRPr="002A2207" w:rsidRDefault="00345172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b</w:t>
            </w:r>
          </w:p>
        </w:tc>
        <w:tc>
          <w:tcPr>
            <w:tcW w:w="373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87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d</w:t>
            </w:r>
          </w:p>
        </w:tc>
        <w:tc>
          <w:tcPr>
            <w:tcW w:w="438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45172" w:rsidRPr="002A2207" w:rsidTr="0007095E">
        <w:trPr>
          <w:cantSplit/>
          <w:jc w:val="center"/>
        </w:trPr>
        <w:tc>
          <w:tcPr>
            <w:tcW w:w="491" w:type="dxa"/>
          </w:tcPr>
          <w:p w:rsidR="00345172" w:rsidRPr="002A2207" w:rsidRDefault="00345172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7</w:t>
            </w:r>
            <w:r w:rsidR="002C3325">
              <w:rPr>
                <w:rFonts w:ascii="Book Antiqua" w:hAnsi="Book Antiqua"/>
                <w:sz w:val="22"/>
                <w:szCs w:val="22"/>
              </w:rPr>
              <w:t>.</w:t>
            </w:r>
          </w:p>
        </w:tc>
        <w:tc>
          <w:tcPr>
            <w:tcW w:w="8919" w:type="dxa"/>
            <w:gridSpan w:val="4"/>
          </w:tcPr>
          <w:p w:rsidR="009C167D" w:rsidRDefault="009C167D" w:rsidP="009C167D">
            <w:r>
              <w:t>Which is a digital media channel used for viral marketing?</w:t>
            </w:r>
          </w:p>
          <w:p w:rsidR="009C167D" w:rsidRDefault="009C167D" w:rsidP="009C167D">
            <w:r>
              <w:t xml:space="preserve">   - a) Physical mailers</w:t>
            </w:r>
          </w:p>
          <w:p w:rsidR="009C167D" w:rsidRDefault="009C167D" w:rsidP="009C167D">
            <w:r>
              <w:t xml:space="preserve">   - b) Social media platforms like Facebook and Twitter</w:t>
            </w:r>
          </w:p>
          <w:p w:rsidR="009C167D" w:rsidRDefault="009C167D" w:rsidP="009C167D">
            <w:r>
              <w:t xml:space="preserve">   - c) Television advertisements</w:t>
            </w:r>
          </w:p>
          <w:p w:rsidR="009C167D" w:rsidRDefault="009C167D" w:rsidP="009C167D">
            <w:r>
              <w:t xml:space="preserve">   - d) Newspaper classifieds</w:t>
            </w:r>
          </w:p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45172" w:rsidRPr="002A2207" w:rsidTr="0007095E">
        <w:trPr>
          <w:jc w:val="center"/>
        </w:trPr>
        <w:tc>
          <w:tcPr>
            <w:tcW w:w="491" w:type="dxa"/>
          </w:tcPr>
          <w:p w:rsidR="00345172" w:rsidRPr="002A2207" w:rsidRDefault="00345172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a</w:t>
            </w:r>
          </w:p>
        </w:tc>
        <w:tc>
          <w:tcPr>
            <w:tcW w:w="373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87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c</w:t>
            </w:r>
          </w:p>
        </w:tc>
        <w:tc>
          <w:tcPr>
            <w:tcW w:w="438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45172" w:rsidRPr="002A2207" w:rsidTr="0007095E">
        <w:trPr>
          <w:jc w:val="center"/>
        </w:trPr>
        <w:tc>
          <w:tcPr>
            <w:tcW w:w="491" w:type="dxa"/>
          </w:tcPr>
          <w:p w:rsidR="00345172" w:rsidRPr="002A2207" w:rsidRDefault="00345172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b</w:t>
            </w:r>
          </w:p>
        </w:tc>
        <w:tc>
          <w:tcPr>
            <w:tcW w:w="373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87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d</w:t>
            </w:r>
          </w:p>
        </w:tc>
        <w:tc>
          <w:tcPr>
            <w:tcW w:w="438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45172" w:rsidRPr="002A2207" w:rsidTr="0007095E">
        <w:trPr>
          <w:cantSplit/>
          <w:jc w:val="center"/>
        </w:trPr>
        <w:tc>
          <w:tcPr>
            <w:tcW w:w="491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8</w:t>
            </w:r>
            <w:r w:rsidR="002C3325">
              <w:rPr>
                <w:rFonts w:ascii="Book Antiqua" w:hAnsi="Book Antiqua"/>
                <w:sz w:val="22"/>
                <w:szCs w:val="22"/>
              </w:rPr>
              <w:t>.</w:t>
            </w:r>
          </w:p>
        </w:tc>
        <w:tc>
          <w:tcPr>
            <w:tcW w:w="8919" w:type="dxa"/>
            <w:gridSpan w:val="4"/>
          </w:tcPr>
          <w:p w:rsidR="009C167D" w:rsidRDefault="009C167D" w:rsidP="009C167D">
            <w:r>
              <w:t>What is the primary goal of search engine marketing (SEM)?</w:t>
            </w:r>
          </w:p>
          <w:p w:rsidR="009C167D" w:rsidRDefault="009C167D" w:rsidP="009C167D">
            <w:r>
              <w:t xml:space="preserve">   - a) Increase offline store footfall</w:t>
            </w:r>
          </w:p>
          <w:p w:rsidR="009C167D" w:rsidRDefault="009C167D" w:rsidP="009C167D">
            <w:r>
              <w:t xml:space="preserve">   - b) Boost search engine ranking and visibility</w:t>
            </w:r>
          </w:p>
          <w:p w:rsidR="009C167D" w:rsidRDefault="009C167D" w:rsidP="009C167D">
            <w:r>
              <w:t xml:space="preserve">   - c) Improve print media sales</w:t>
            </w:r>
          </w:p>
          <w:p w:rsidR="009C167D" w:rsidRDefault="009C167D" w:rsidP="009C167D">
            <w:r>
              <w:t xml:space="preserve">   - d) Enhance billboard visibility</w:t>
            </w:r>
          </w:p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45172" w:rsidRPr="002A2207" w:rsidTr="0007095E">
        <w:trPr>
          <w:jc w:val="center"/>
        </w:trPr>
        <w:tc>
          <w:tcPr>
            <w:tcW w:w="491" w:type="dxa"/>
          </w:tcPr>
          <w:p w:rsidR="00345172" w:rsidRPr="002A2207" w:rsidRDefault="00345172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a</w:t>
            </w:r>
          </w:p>
        </w:tc>
        <w:tc>
          <w:tcPr>
            <w:tcW w:w="373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87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c</w:t>
            </w:r>
          </w:p>
        </w:tc>
        <w:tc>
          <w:tcPr>
            <w:tcW w:w="438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45172" w:rsidRPr="002A2207" w:rsidTr="0007095E">
        <w:trPr>
          <w:jc w:val="center"/>
        </w:trPr>
        <w:tc>
          <w:tcPr>
            <w:tcW w:w="491" w:type="dxa"/>
          </w:tcPr>
          <w:p w:rsidR="00345172" w:rsidRPr="002A2207" w:rsidRDefault="00345172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b</w:t>
            </w:r>
          </w:p>
        </w:tc>
        <w:tc>
          <w:tcPr>
            <w:tcW w:w="373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87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d</w:t>
            </w:r>
          </w:p>
        </w:tc>
        <w:tc>
          <w:tcPr>
            <w:tcW w:w="438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45172" w:rsidRPr="002A2207" w:rsidTr="0007095E">
        <w:trPr>
          <w:cantSplit/>
          <w:jc w:val="center"/>
        </w:trPr>
        <w:tc>
          <w:tcPr>
            <w:tcW w:w="491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9</w:t>
            </w:r>
            <w:r>
              <w:rPr>
                <w:rFonts w:ascii="Book Antiqua" w:hAnsi="Book Antiqua"/>
                <w:sz w:val="22"/>
                <w:szCs w:val="22"/>
              </w:rPr>
              <w:t>.</w:t>
            </w:r>
          </w:p>
        </w:tc>
        <w:tc>
          <w:tcPr>
            <w:tcW w:w="8919" w:type="dxa"/>
            <w:gridSpan w:val="4"/>
          </w:tcPr>
          <w:p w:rsidR="009C167D" w:rsidRDefault="009C167D" w:rsidP="009C167D">
            <w:r>
              <w:t>Which marketing tool uses email as a primary method for customer engagement?</w:t>
            </w:r>
          </w:p>
          <w:p w:rsidR="009C167D" w:rsidRDefault="009C167D" w:rsidP="009C167D">
            <w:r>
              <w:t xml:space="preserve">   - a) Affiliate marketing</w:t>
            </w:r>
          </w:p>
          <w:p w:rsidR="009C167D" w:rsidRDefault="009C167D" w:rsidP="009C167D">
            <w:r>
              <w:t xml:space="preserve">   - b) Opt-in email marketing</w:t>
            </w:r>
          </w:p>
          <w:p w:rsidR="009C167D" w:rsidRDefault="009C167D" w:rsidP="009C167D">
            <w:r>
              <w:t xml:space="preserve">   - c) Interactive display advertising</w:t>
            </w:r>
          </w:p>
          <w:p w:rsidR="009C167D" w:rsidRDefault="009C167D" w:rsidP="009C167D">
            <w:r>
              <w:t xml:space="preserve">   - d) SMS text messaging</w:t>
            </w:r>
          </w:p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45172" w:rsidRPr="002A2207" w:rsidTr="0007095E">
        <w:trPr>
          <w:jc w:val="center"/>
        </w:trPr>
        <w:tc>
          <w:tcPr>
            <w:tcW w:w="491" w:type="dxa"/>
          </w:tcPr>
          <w:p w:rsidR="00345172" w:rsidRPr="002A2207" w:rsidRDefault="00345172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a</w:t>
            </w:r>
          </w:p>
        </w:tc>
        <w:tc>
          <w:tcPr>
            <w:tcW w:w="373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87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c</w:t>
            </w:r>
          </w:p>
        </w:tc>
        <w:tc>
          <w:tcPr>
            <w:tcW w:w="438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45172" w:rsidRPr="002A2207" w:rsidTr="0007095E">
        <w:trPr>
          <w:trHeight w:val="323"/>
          <w:jc w:val="center"/>
        </w:trPr>
        <w:tc>
          <w:tcPr>
            <w:tcW w:w="491" w:type="dxa"/>
          </w:tcPr>
          <w:p w:rsidR="00345172" w:rsidRPr="002A2207" w:rsidRDefault="00345172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b</w:t>
            </w:r>
          </w:p>
        </w:tc>
        <w:tc>
          <w:tcPr>
            <w:tcW w:w="373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87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d</w:t>
            </w:r>
          </w:p>
        </w:tc>
        <w:tc>
          <w:tcPr>
            <w:tcW w:w="438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45172" w:rsidRPr="002A2207" w:rsidTr="0007095E">
        <w:trPr>
          <w:cantSplit/>
          <w:jc w:val="center"/>
        </w:trPr>
        <w:tc>
          <w:tcPr>
            <w:tcW w:w="491" w:type="dxa"/>
          </w:tcPr>
          <w:p w:rsidR="00345172" w:rsidRPr="002A2207" w:rsidRDefault="00345172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10</w:t>
            </w:r>
            <w:r w:rsidR="002C3325">
              <w:rPr>
                <w:rFonts w:ascii="Book Antiqua" w:hAnsi="Book Antiqua"/>
                <w:sz w:val="22"/>
                <w:szCs w:val="22"/>
              </w:rPr>
              <w:t>.</w:t>
            </w:r>
          </w:p>
        </w:tc>
        <w:tc>
          <w:tcPr>
            <w:tcW w:w="8919" w:type="dxa"/>
            <w:gridSpan w:val="4"/>
          </w:tcPr>
          <w:p w:rsidR="009C167D" w:rsidRDefault="009C167D" w:rsidP="009C167D">
            <w:r>
              <w:t>Online consumer behavior is heavily influenced by:</w:t>
            </w:r>
          </w:p>
          <w:p w:rsidR="009C167D" w:rsidRDefault="009C167D" w:rsidP="009C167D">
            <w:r>
              <w:t xml:space="preserve">    - a) Offline shopping experiences</w:t>
            </w:r>
          </w:p>
          <w:p w:rsidR="009C167D" w:rsidRDefault="009C167D" w:rsidP="009C167D">
            <w:r>
              <w:t xml:space="preserve">    - b) Cultural implications of key website characteristics</w:t>
            </w:r>
          </w:p>
          <w:p w:rsidR="009C167D" w:rsidRDefault="009C167D" w:rsidP="009C167D">
            <w:r>
              <w:t xml:space="preserve">    - c) Store ambiance</w:t>
            </w:r>
          </w:p>
          <w:p w:rsidR="009C167D" w:rsidRDefault="009C167D" w:rsidP="009C167D">
            <w:r>
              <w:t xml:space="preserve">    - d) Quality of face-to-face interactions</w:t>
            </w:r>
          </w:p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45172" w:rsidRPr="002A2207" w:rsidTr="0007095E">
        <w:trPr>
          <w:jc w:val="center"/>
        </w:trPr>
        <w:tc>
          <w:tcPr>
            <w:tcW w:w="491" w:type="dxa"/>
          </w:tcPr>
          <w:p w:rsidR="00345172" w:rsidRPr="002A2207" w:rsidRDefault="00345172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a</w:t>
            </w:r>
          </w:p>
        </w:tc>
        <w:tc>
          <w:tcPr>
            <w:tcW w:w="373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87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c</w:t>
            </w:r>
          </w:p>
        </w:tc>
        <w:tc>
          <w:tcPr>
            <w:tcW w:w="438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45172" w:rsidRPr="002A2207" w:rsidTr="0007095E">
        <w:trPr>
          <w:jc w:val="center"/>
        </w:trPr>
        <w:tc>
          <w:tcPr>
            <w:tcW w:w="491" w:type="dxa"/>
          </w:tcPr>
          <w:p w:rsidR="00345172" w:rsidRPr="002A2207" w:rsidRDefault="00345172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b</w:t>
            </w:r>
          </w:p>
        </w:tc>
        <w:tc>
          <w:tcPr>
            <w:tcW w:w="373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87" w:type="dxa"/>
          </w:tcPr>
          <w:p w:rsidR="00345172" w:rsidRPr="002A2207" w:rsidRDefault="00BC3B99" w:rsidP="00D874C9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d</w:t>
            </w:r>
          </w:p>
        </w:tc>
        <w:tc>
          <w:tcPr>
            <w:tcW w:w="4389" w:type="dxa"/>
          </w:tcPr>
          <w:p w:rsidR="00345172" w:rsidRPr="002A2207" w:rsidRDefault="00345172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5F5AE8" w:rsidRPr="002A2207" w:rsidTr="00661572">
        <w:trPr>
          <w:jc w:val="center"/>
        </w:trPr>
        <w:tc>
          <w:tcPr>
            <w:tcW w:w="491" w:type="dxa"/>
          </w:tcPr>
          <w:p w:rsidR="005F5AE8" w:rsidRPr="002A2207" w:rsidRDefault="005F5AE8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11</w:t>
            </w:r>
            <w:r w:rsidR="002C3325">
              <w:rPr>
                <w:rFonts w:ascii="Book Antiqua" w:hAnsi="Book Antiqua"/>
                <w:sz w:val="22"/>
                <w:szCs w:val="22"/>
              </w:rPr>
              <w:t>.</w:t>
            </w:r>
          </w:p>
        </w:tc>
        <w:tc>
          <w:tcPr>
            <w:tcW w:w="8919" w:type="dxa"/>
            <w:gridSpan w:val="4"/>
          </w:tcPr>
          <w:p w:rsidR="009C167D" w:rsidRDefault="009C167D" w:rsidP="009C167D">
            <w:r>
              <w:t>Which model helps understand how consumers behave during website visits?</w:t>
            </w:r>
          </w:p>
          <w:p w:rsidR="009C167D" w:rsidRDefault="009C167D" w:rsidP="00661572">
            <w:r>
              <w:t xml:space="preserve">    - a</w:t>
            </w:r>
          </w:p>
          <w:p w:rsidR="00661572" w:rsidRDefault="009C167D" w:rsidP="00661572">
            <w:r>
              <w:t xml:space="preserve">    - c</w:t>
            </w:r>
          </w:p>
          <w:p w:rsidR="009C167D" w:rsidRDefault="009C167D" w:rsidP="009C167D"/>
          <w:p w:rsidR="005F5AE8" w:rsidRPr="002A2207" w:rsidRDefault="005F5AE8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5F5AE8" w:rsidRPr="002A2207" w:rsidTr="0007095E">
        <w:trPr>
          <w:jc w:val="center"/>
        </w:trPr>
        <w:tc>
          <w:tcPr>
            <w:tcW w:w="491" w:type="dxa"/>
          </w:tcPr>
          <w:p w:rsidR="005F5AE8" w:rsidRPr="002A2207" w:rsidRDefault="005F5AE8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5F5AE8" w:rsidRPr="002A2207" w:rsidRDefault="00BC3B99" w:rsidP="00661572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a</w:t>
            </w:r>
          </w:p>
        </w:tc>
        <w:tc>
          <w:tcPr>
            <w:tcW w:w="3739" w:type="dxa"/>
          </w:tcPr>
          <w:p w:rsidR="00661572" w:rsidRDefault="00661572" w:rsidP="00661572">
            <w:r>
              <w:t>) Physical store layout</w:t>
            </w:r>
          </w:p>
          <w:p w:rsidR="00661572" w:rsidRDefault="00661572" w:rsidP="00661572">
            <w:r>
              <w:t xml:space="preserve">    - b) </w:t>
            </w:r>
          </w:p>
          <w:p w:rsidR="005F5AE8" w:rsidRPr="002A2207" w:rsidRDefault="005F5AE8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87" w:type="dxa"/>
          </w:tcPr>
          <w:p w:rsidR="005F5AE8" w:rsidRPr="002A2207" w:rsidRDefault="00BC3B99" w:rsidP="00661572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c</w:t>
            </w:r>
          </w:p>
        </w:tc>
        <w:tc>
          <w:tcPr>
            <w:tcW w:w="4389" w:type="dxa"/>
          </w:tcPr>
          <w:p w:rsidR="00661572" w:rsidRDefault="00661572" w:rsidP="00661572">
            <w:r>
              <w:t>) In-store customer flow</w:t>
            </w:r>
          </w:p>
          <w:p w:rsidR="005F5AE8" w:rsidRPr="002A2207" w:rsidRDefault="00661572" w:rsidP="00661572">
            <w:pPr>
              <w:rPr>
                <w:rFonts w:ascii="Book Antiqua" w:hAnsi="Book Antiqua"/>
                <w:sz w:val="22"/>
                <w:szCs w:val="22"/>
              </w:rPr>
            </w:pPr>
            <w:r>
              <w:t xml:space="preserve">    - d) </w:t>
            </w:r>
          </w:p>
        </w:tc>
      </w:tr>
      <w:tr w:rsidR="005F5AE8" w:rsidRPr="002A2207" w:rsidTr="0007095E">
        <w:trPr>
          <w:jc w:val="center"/>
        </w:trPr>
        <w:tc>
          <w:tcPr>
            <w:tcW w:w="491" w:type="dxa"/>
          </w:tcPr>
          <w:p w:rsidR="005F5AE8" w:rsidRPr="002A2207" w:rsidRDefault="005F5AE8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5F5AE8" w:rsidRPr="002A2207" w:rsidRDefault="00BC3B99" w:rsidP="00661572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b</w:t>
            </w:r>
          </w:p>
        </w:tc>
        <w:tc>
          <w:tcPr>
            <w:tcW w:w="3739" w:type="dxa"/>
          </w:tcPr>
          <w:p w:rsidR="005F5AE8" w:rsidRPr="002A2207" w:rsidRDefault="00661572" w:rsidP="00D874C9">
            <w:pPr>
              <w:rPr>
                <w:rFonts w:ascii="Book Antiqua" w:hAnsi="Book Antiqua"/>
                <w:sz w:val="22"/>
                <w:szCs w:val="22"/>
              </w:rPr>
            </w:pPr>
            <w:r>
              <w:t>Online consumer visit dynamics</w:t>
            </w:r>
          </w:p>
        </w:tc>
        <w:tc>
          <w:tcPr>
            <w:tcW w:w="387" w:type="dxa"/>
          </w:tcPr>
          <w:p w:rsidR="005F5AE8" w:rsidRPr="002A2207" w:rsidRDefault="00BC3B99" w:rsidP="00661572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d</w:t>
            </w:r>
          </w:p>
        </w:tc>
        <w:tc>
          <w:tcPr>
            <w:tcW w:w="4389" w:type="dxa"/>
          </w:tcPr>
          <w:p w:rsidR="005F5AE8" w:rsidRPr="002A2207" w:rsidRDefault="00661572" w:rsidP="00D874C9">
            <w:pPr>
              <w:rPr>
                <w:rFonts w:ascii="Book Antiqua" w:hAnsi="Book Antiqua"/>
                <w:sz w:val="22"/>
                <w:szCs w:val="22"/>
              </w:rPr>
            </w:pPr>
            <w:r>
              <w:t>Traditional shopping models</w:t>
            </w:r>
          </w:p>
        </w:tc>
      </w:tr>
      <w:tr w:rsidR="005F5AE8" w:rsidRPr="002A2207" w:rsidTr="00661572">
        <w:trPr>
          <w:jc w:val="center"/>
        </w:trPr>
        <w:tc>
          <w:tcPr>
            <w:tcW w:w="491" w:type="dxa"/>
          </w:tcPr>
          <w:p w:rsidR="005F5AE8" w:rsidRPr="002A2207" w:rsidRDefault="005F5AE8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12</w:t>
            </w:r>
            <w:r w:rsidR="002C3325">
              <w:rPr>
                <w:rFonts w:ascii="Book Antiqua" w:hAnsi="Book Antiqua"/>
                <w:sz w:val="22"/>
                <w:szCs w:val="22"/>
              </w:rPr>
              <w:t>.</w:t>
            </w:r>
          </w:p>
        </w:tc>
        <w:tc>
          <w:tcPr>
            <w:tcW w:w="8919" w:type="dxa"/>
            <w:gridSpan w:val="4"/>
          </w:tcPr>
          <w:p w:rsidR="009C167D" w:rsidRDefault="009C167D" w:rsidP="009C167D">
            <w:r>
              <w:t>What plays a major role in web and consumer decision-making processes?</w:t>
            </w:r>
          </w:p>
          <w:p w:rsidR="005F5AE8" w:rsidRPr="002A2207" w:rsidRDefault="009C167D" w:rsidP="00A11FC6">
            <w:pPr>
              <w:rPr>
                <w:rFonts w:ascii="Book Antiqua" w:hAnsi="Book Antiqua"/>
                <w:sz w:val="22"/>
                <w:szCs w:val="22"/>
              </w:rPr>
            </w:pPr>
            <w:r>
              <w:lastRenderedPageBreak/>
              <w:t xml:space="preserve">    - a    - c) </w:t>
            </w:r>
          </w:p>
        </w:tc>
      </w:tr>
      <w:tr w:rsidR="005F5AE8" w:rsidRPr="002A2207" w:rsidTr="0007095E">
        <w:trPr>
          <w:jc w:val="center"/>
        </w:trPr>
        <w:tc>
          <w:tcPr>
            <w:tcW w:w="491" w:type="dxa"/>
          </w:tcPr>
          <w:p w:rsidR="005F5AE8" w:rsidRPr="002A2207" w:rsidRDefault="005F5AE8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5F5AE8" w:rsidRPr="002A2207" w:rsidRDefault="00BC3B99" w:rsidP="00661572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a</w:t>
            </w:r>
          </w:p>
        </w:tc>
        <w:tc>
          <w:tcPr>
            <w:tcW w:w="3739" w:type="dxa"/>
          </w:tcPr>
          <w:p w:rsidR="00A11FC6" w:rsidRDefault="00A11FC6" w:rsidP="00A11FC6">
            <w:r>
              <w:t>) Website's aesthetic design</w:t>
            </w:r>
          </w:p>
          <w:p w:rsidR="005F5AE8" w:rsidRPr="002A2207" w:rsidRDefault="00A11FC6" w:rsidP="00A11FC6">
            <w:pPr>
              <w:rPr>
                <w:rFonts w:ascii="Book Antiqua" w:hAnsi="Book Antiqua"/>
                <w:sz w:val="22"/>
                <w:szCs w:val="22"/>
              </w:rPr>
            </w:pPr>
            <w:r>
              <w:t xml:space="preserve">    - b) </w:t>
            </w:r>
          </w:p>
        </w:tc>
        <w:tc>
          <w:tcPr>
            <w:tcW w:w="387" w:type="dxa"/>
          </w:tcPr>
          <w:p w:rsidR="005F5AE8" w:rsidRPr="002A2207" w:rsidRDefault="00BC3B99" w:rsidP="00661572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c</w:t>
            </w:r>
          </w:p>
        </w:tc>
        <w:tc>
          <w:tcPr>
            <w:tcW w:w="4389" w:type="dxa"/>
          </w:tcPr>
          <w:p w:rsidR="00A11FC6" w:rsidRDefault="00A11FC6" w:rsidP="00A11FC6">
            <w:r>
              <w:t>Store display patterns</w:t>
            </w:r>
          </w:p>
          <w:p w:rsidR="005F5AE8" w:rsidRPr="002A2207" w:rsidRDefault="00A11FC6" w:rsidP="00A11FC6">
            <w:pPr>
              <w:rPr>
                <w:rFonts w:ascii="Book Antiqua" w:hAnsi="Book Antiqua"/>
                <w:sz w:val="22"/>
                <w:szCs w:val="22"/>
              </w:rPr>
            </w:pPr>
            <w:r>
              <w:t xml:space="preserve">    - d) </w:t>
            </w:r>
          </w:p>
        </w:tc>
      </w:tr>
      <w:tr w:rsidR="005F5AE8" w:rsidRPr="002A2207" w:rsidTr="0007095E">
        <w:trPr>
          <w:jc w:val="center"/>
        </w:trPr>
        <w:tc>
          <w:tcPr>
            <w:tcW w:w="491" w:type="dxa"/>
          </w:tcPr>
          <w:p w:rsidR="005F5AE8" w:rsidRPr="002A2207" w:rsidRDefault="005F5AE8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5F5AE8" w:rsidRPr="002A2207" w:rsidRDefault="00BC3B99" w:rsidP="00661572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b</w:t>
            </w:r>
          </w:p>
        </w:tc>
        <w:tc>
          <w:tcPr>
            <w:tcW w:w="3739" w:type="dxa"/>
          </w:tcPr>
          <w:p w:rsidR="00A11FC6" w:rsidRDefault="00A11FC6" w:rsidP="00A11FC6">
            <w:r>
              <w:t>Electronic consumer relationship management (CRM)</w:t>
            </w:r>
          </w:p>
          <w:p w:rsidR="005F5AE8" w:rsidRPr="002A2207" w:rsidRDefault="005F5AE8" w:rsidP="00661572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87" w:type="dxa"/>
          </w:tcPr>
          <w:p w:rsidR="005F5AE8" w:rsidRPr="002A2207" w:rsidRDefault="00BC3B99" w:rsidP="00661572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d</w:t>
            </w:r>
          </w:p>
        </w:tc>
        <w:tc>
          <w:tcPr>
            <w:tcW w:w="4389" w:type="dxa"/>
          </w:tcPr>
          <w:p w:rsidR="00A11FC6" w:rsidRDefault="00A11FC6" w:rsidP="00A11FC6">
            <w:r>
              <w:t>Physical customer service staff</w:t>
            </w:r>
          </w:p>
          <w:p w:rsidR="005F5AE8" w:rsidRPr="002A2207" w:rsidRDefault="005F5AE8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5F5AE8" w:rsidRPr="002A2207" w:rsidTr="00661572">
        <w:trPr>
          <w:jc w:val="center"/>
        </w:trPr>
        <w:tc>
          <w:tcPr>
            <w:tcW w:w="491" w:type="dxa"/>
          </w:tcPr>
          <w:p w:rsidR="005F5AE8" w:rsidRPr="002A2207" w:rsidRDefault="005F5AE8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13</w:t>
            </w:r>
            <w:r w:rsidR="002C3325">
              <w:rPr>
                <w:rFonts w:ascii="Book Antiqua" w:hAnsi="Book Antiqua"/>
                <w:sz w:val="22"/>
                <w:szCs w:val="22"/>
              </w:rPr>
              <w:t>.</w:t>
            </w:r>
          </w:p>
        </w:tc>
        <w:tc>
          <w:tcPr>
            <w:tcW w:w="8919" w:type="dxa"/>
            <w:gridSpan w:val="4"/>
          </w:tcPr>
          <w:p w:rsidR="009C167D" w:rsidRDefault="009C167D" w:rsidP="009C167D">
            <w:r>
              <w:t>What is a component of digital analytics?</w:t>
            </w:r>
          </w:p>
          <w:p w:rsidR="009C167D" w:rsidRDefault="009C167D" w:rsidP="00CF0D3B">
            <w:r>
              <w:t xml:space="preserve">    - a) </w:t>
            </w:r>
          </w:p>
          <w:p w:rsidR="005F5AE8" w:rsidRPr="002A2207" w:rsidRDefault="009C167D" w:rsidP="00CF0D3B">
            <w:pPr>
              <w:rPr>
                <w:rFonts w:ascii="Book Antiqua" w:hAnsi="Book Antiqua"/>
                <w:sz w:val="22"/>
                <w:szCs w:val="22"/>
              </w:rPr>
            </w:pPr>
            <w:r>
              <w:t xml:space="preserve">    - c) </w:t>
            </w:r>
          </w:p>
        </w:tc>
      </w:tr>
      <w:tr w:rsidR="005F5AE8" w:rsidRPr="002A2207" w:rsidTr="0007095E">
        <w:trPr>
          <w:jc w:val="center"/>
        </w:trPr>
        <w:tc>
          <w:tcPr>
            <w:tcW w:w="491" w:type="dxa"/>
          </w:tcPr>
          <w:p w:rsidR="005F5AE8" w:rsidRPr="002A2207" w:rsidRDefault="005F5AE8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5F5AE8" w:rsidRPr="002A2207" w:rsidRDefault="00BC3B99" w:rsidP="00661572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a</w:t>
            </w:r>
          </w:p>
        </w:tc>
        <w:tc>
          <w:tcPr>
            <w:tcW w:w="3739" w:type="dxa"/>
          </w:tcPr>
          <w:p w:rsidR="00CF0D3B" w:rsidRDefault="00CF0D3B" w:rsidP="00CF0D3B">
            <w:r>
              <w:t>Customer reviews</w:t>
            </w:r>
          </w:p>
          <w:p w:rsidR="00CF0D3B" w:rsidRDefault="00CF0D3B" w:rsidP="00CF0D3B">
            <w:r>
              <w:t xml:space="preserve">    - b) </w:t>
            </w:r>
          </w:p>
          <w:p w:rsidR="005F5AE8" w:rsidRPr="002A2207" w:rsidRDefault="005F5AE8" w:rsidP="00661572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87" w:type="dxa"/>
          </w:tcPr>
          <w:p w:rsidR="005F5AE8" w:rsidRPr="002A2207" w:rsidRDefault="00BC3B99" w:rsidP="00661572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c</w:t>
            </w:r>
          </w:p>
        </w:tc>
        <w:tc>
          <w:tcPr>
            <w:tcW w:w="4389" w:type="dxa"/>
          </w:tcPr>
          <w:p w:rsidR="00CF0D3B" w:rsidRDefault="00CF0D3B" w:rsidP="00CF0D3B">
            <w:r>
              <w:t>Measurement framework</w:t>
            </w:r>
          </w:p>
          <w:p w:rsidR="005F5AE8" w:rsidRPr="002A2207" w:rsidRDefault="00CF0D3B" w:rsidP="00CF0D3B">
            <w:pPr>
              <w:rPr>
                <w:rFonts w:ascii="Book Antiqua" w:hAnsi="Book Antiqua"/>
                <w:sz w:val="22"/>
                <w:szCs w:val="22"/>
              </w:rPr>
            </w:pPr>
            <w:r>
              <w:t xml:space="preserve">    - d</w:t>
            </w:r>
          </w:p>
        </w:tc>
      </w:tr>
      <w:tr w:rsidR="005F5AE8" w:rsidRPr="002A2207" w:rsidTr="0007095E">
        <w:trPr>
          <w:jc w:val="center"/>
        </w:trPr>
        <w:tc>
          <w:tcPr>
            <w:tcW w:w="491" w:type="dxa"/>
          </w:tcPr>
          <w:p w:rsidR="005F5AE8" w:rsidRPr="002A2207" w:rsidRDefault="005F5AE8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5F5AE8" w:rsidRPr="002A2207" w:rsidRDefault="00BC3B99" w:rsidP="00661572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b</w:t>
            </w:r>
          </w:p>
        </w:tc>
        <w:tc>
          <w:tcPr>
            <w:tcW w:w="3739" w:type="dxa"/>
          </w:tcPr>
          <w:p w:rsidR="005F5AE8" w:rsidRPr="002A2207" w:rsidRDefault="00CF0D3B" w:rsidP="00661572">
            <w:pPr>
              <w:rPr>
                <w:rFonts w:ascii="Book Antiqua" w:hAnsi="Book Antiqua"/>
                <w:sz w:val="22"/>
                <w:szCs w:val="22"/>
              </w:rPr>
            </w:pPr>
            <w:r>
              <w:t>Social media likes</w:t>
            </w:r>
          </w:p>
        </w:tc>
        <w:tc>
          <w:tcPr>
            <w:tcW w:w="387" w:type="dxa"/>
          </w:tcPr>
          <w:p w:rsidR="005F5AE8" w:rsidRPr="002A2207" w:rsidRDefault="00BC3B99" w:rsidP="00661572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d</w:t>
            </w:r>
          </w:p>
        </w:tc>
        <w:tc>
          <w:tcPr>
            <w:tcW w:w="4389" w:type="dxa"/>
          </w:tcPr>
          <w:p w:rsidR="00CF0D3B" w:rsidRDefault="00CF0D3B" w:rsidP="00CF0D3B">
            <w:r>
              <w:t>) Print advertisements</w:t>
            </w:r>
          </w:p>
          <w:p w:rsidR="005F5AE8" w:rsidRPr="002A2207" w:rsidRDefault="005F5AE8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5F5AE8" w:rsidRPr="002A2207" w:rsidTr="00661572">
        <w:trPr>
          <w:jc w:val="center"/>
        </w:trPr>
        <w:tc>
          <w:tcPr>
            <w:tcW w:w="491" w:type="dxa"/>
          </w:tcPr>
          <w:p w:rsidR="005F5AE8" w:rsidRPr="002A2207" w:rsidRDefault="005F5AE8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14</w:t>
            </w:r>
            <w:r w:rsidR="002C3325">
              <w:rPr>
                <w:rFonts w:ascii="Book Antiqua" w:hAnsi="Book Antiqua"/>
                <w:sz w:val="22"/>
                <w:szCs w:val="22"/>
              </w:rPr>
              <w:t>.</w:t>
            </w:r>
          </w:p>
        </w:tc>
        <w:tc>
          <w:tcPr>
            <w:tcW w:w="8919" w:type="dxa"/>
            <w:gridSpan w:val="4"/>
          </w:tcPr>
          <w:p w:rsidR="009C167D" w:rsidRDefault="009C167D" w:rsidP="009C167D">
            <w:r>
              <w:t>What is the purpose of brand audience analysis in digital analytics?</w:t>
            </w:r>
          </w:p>
          <w:p w:rsidR="00CF0D3B" w:rsidRDefault="009C167D" w:rsidP="00CF0D3B">
            <w:r>
              <w:t xml:space="preserve">    - a) </w:t>
            </w:r>
          </w:p>
          <w:p w:rsidR="009C167D" w:rsidRDefault="009C167D" w:rsidP="009C167D"/>
          <w:p w:rsidR="005F5AE8" w:rsidRPr="002A2207" w:rsidRDefault="009C167D" w:rsidP="00CF0D3B">
            <w:pPr>
              <w:rPr>
                <w:rFonts w:ascii="Book Antiqua" w:hAnsi="Book Antiqua"/>
                <w:sz w:val="22"/>
                <w:szCs w:val="22"/>
              </w:rPr>
            </w:pPr>
            <w:r>
              <w:t xml:space="preserve">    - c) </w:t>
            </w:r>
          </w:p>
        </w:tc>
      </w:tr>
      <w:tr w:rsidR="005F5AE8" w:rsidRPr="002A2207" w:rsidTr="0007095E">
        <w:trPr>
          <w:jc w:val="center"/>
        </w:trPr>
        <w:tc>
          <w:tcPr>
            <w:tcW w:w="491" w:type="dxa"/>
          </w:tcPr>
          <w:p w:rsidR="005F5AE8" w:rsidRPr="002A2207" w:rsidRDefault="005F5AE8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5F5AE8" w:rsidRPr="002A2207" w:rsidRDefault="006A3A0F" w:rsidP="00661572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a</w:t>
            </w:r>
          </w:p>
        </w:tc>
        <w:tc>
          <w:tcPr>
            <w:tcW w:w="3739" w:type="dxa"/>
          </w:tcPr>
          <w:p w:rsidR="00CF0D3B" w:rsidRDefault="00CF0D3B" w:rsidP="00CF0D3B">
            <w:r>
              <w:t>To create more physical stores</w:t>
            </w:r>
          </w:p>
          <w:p w:rsidR="005F5AE8" w:rsidRPr="002A2207" w:rsidRDefault="00CF0D3B" w:rsidP="00CF0D3B">
            <w:pPr>
              <w:rPr>
                <w:rFonts w:ascii="Book Antiqua" w:hAnsi="Book Antiqua"/>
                <w:sz w:val="22"/>
                <w:szCs w:val="22"/>
              </w:rPr>
            </w:pPr>
            <w:r>
              <w:t xml:space="preserve">    - b) </w:t>
            </w:r>
          </w:p>
        </w:tc>
        <w:tc>
          <w:tcPr>
            <w:tcW w:w="387" w:type="dxa"/>
          </w:tcPr>
          <w:p w:rsidR="005F5AE8" w:rsidRPr="002A2207" w:rsidRDefault="006A3A0F" w:rsidP="00661572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c</w:t>
            </w:r>
          </w:p>
        </w:tc>
        <w:tc>
          <w:tcPr>
            <w:tcW w:w="4389" w:type="dxa"/>
          </w:tcPr>
          <w:p w:rsidR="00CF0D3B" w:rsidRDefault="00CF0D3B" w:rsidP="00CF0D3B">
            <w:r>
              <w:t>To reduce online engagement</w:t>
            </w:r>
          </w:p>
          <w:p w:rsidR="005F5AE8" w:rsidRPr="002A2207" w:rsidRDefault="00CF0D3B" w:rsidP="00CF0D3B">
            <w:pPr>
              <w:rPr>
                <w:rFonts w:ascii="Book Antiqua" w:hAnsi="Book Antiqua"/>
                <w:sz w:val="22"/>
                <w:szCs w:val="22"/>
              </w:rPr>
            </w:pPr>
            <w:r>
              <w:t xml:space="preserve">    - d) </w:t>
            </w:r>
          </w:p>
        </w:tc>
      </w:tr>
      <w:tr w:rsidR="005F5AE8" w:rsidRPr="002A2207" w:rsidTr="0007095E">
        <w:trPr>
          <w:jc w:val="center"/>
        </w:trPr>
        <w:tc>
          <w:tcPr>
            <w:tcW w:w="491" w:type="dxa"/>
          </w:tcPr>
          <w:p w:rsidR="005F5AE8" w:rsidRPr="002A2207" w:rsidRDefault="005F5AE8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5F5AE8" w:rsidRPr="002A2207" w:rsidRDefault="006A3A0F" w:rsidP="00661572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b</w:t>
            </w:r>
          </w:p>
        </w:tc>
        <w:tc>
          <w:tcPr>
            <w:tcW w:w="3739" w:type="dxa"/>
          </w:tcPr>
          <w:p w:rsidR="005F5AE8" w:rsidRPr="002A2207" w:rsidRDefault="00CF0D3B" w:rsidP="00D874C9">
            <w:pPr>
              <w:rPr>
                <w:rFonts w:ascii="Book Antiqua" w:hAnsi="Book Antiqua"/>
                <w:sz w:val="22"/>
                <w:szCs w:val="22"/>
              </w:rPr>
            </w:pPr>
            <w:r>
              <w:t>To understand audience behavior and preferences</w:t>
            </w:r>
          </w:p>
        </w:tc>
        <w:tc>
          <w:tcPr>
            <w:tcW w:w="387" w:type="dxa"/>
          </w:tcPr>
          <w:p w:rsidR="005F5AE8" w:rsidRPr="002A2207" w:rsidRDefault="006A3A0F" w:rsidP="00661572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d</w:t>
            </w:r>
          </w:p>
        </w:tc>
        <w:tc>
          <w:tcPr>
            <w:tcW w:w="4389" w:type="dxa"/>
          </w:tcPr>
          <w:p w:rsidR="00CF0D3B" w:rsidRDefault="00CF0D3B" w:rsidP="00CF0D3B">
            <w:r>
              <w:t>To improve in-store customer interactions</w:t>
            </w:r>
          </w:p>
          <w:p w:rsidR="005F5AE8" w:rsidRPr="002A2207" w:rsidRDefault="005F5AE8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5F5AE8" w:rsidRPr="002A2207" w:rsidTr="00661572">
        <w:trPr>
          <w:jc w:val="center"/>
        </w:trPr>
        <w:tc>
          <w:tcPr>
            <w:tcW w:w="491" w:type="dxa"/>
          </w:tcPr>
          <w:p w:rsidR="005F5AE8" w:rsidRPr="002A2207" w:rsidRDefault="005F5AE8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15</w:t>
            </w:r>
            <w:r w:rsidR="002C3325">
              <w:rPr>
                <w:rFonts w:ascii="Book Antiqua" w:hAnsi="Book Antiqua"/>
                <w:sz w:val="22"/>
                <w:szCs w:val="22"/>
              </w:rPr>
              <w:t>.</w:t>
            </w:r>
          </w:p>
        </w:tc>
        <w:tc>
          <w:tcPr>
            <w:tcW w:w="8919" w:type="dxa"/>
            <w:gridSpan w:val="4"/>
          </w:tcPr>
          <w:p w:rsidR="009C167D" w:rsidRDefault="009C167D" w:rsidP="009C167D">
            <w:r>
              <w:t>Gamification in marketing involves:</w:t>
            </w:r>
          </w:p>
          <w:p w:rsidR="00CF0D3B" w:rsidRDefault="009C167D" w:rsidP="00CF0D3B">
            <w:r>
              <w:t xml:space="preserve">    - a) </w:t>
            </w:r>
          </w:p>
          <w:p w:rsidR="009C167D" w:rsidRDefault="009C167D" w:rsidP="009C167D"/>
          <w:p w:rsidR="005F5AE8" w:rsidRPr="002A2207" w:rsidRDefault="009C167D" w:rsidP="00CF0D3B">
            <w:pPr>
              <w:rPr>
                <w:rFonts w:ascii="Book Antiqua" w:hAnsi="Book Antiqua"/>
                <w:sz w:val="22"/>
                <w:szCs w:val="22"/>
              </w:rPr>
            </w:pPr>
            <w:r>
              <w:t xml:space="preserve">    - c</w:t>
            </w:r>
          </w:p>
        </w:tc>
      </w:tr>
      <w:tr w:rsidR="005F5AE8" w:rsidRPr="002A2207" w:rsidTr="0007095E">
        <w:trPr>
          <w:jc w:val="center"/>
        </w:trPr>
        <w:tc>
          <w:tcPr>
            <w:tcW w:w="491" w:type="dxa"/>
          </w:tcPr>
          <w:p w:rsidR="005F5AE8" w:rsidRPr="002A2207" w:rsidRDefault="005F5AE8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5F5AE8" w:rsidRPr="002A2207" w:rsidRDefault="006A3A0F" w:rsidP="00661572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a</w:t>
            </w:r>
          </w:p>
        </w:tc>
        <w:tc>
          <w:tcPr>
            <w:tcW w:w="3739" w:type="dxa"/>
          </w:tcPr>
          <w:p w:rsidR="00CF0D3B" w:rsidRDefault="00CF0D3B" w:rsidP="00CF0D3B">
            <w:r>
              <w:t>Encouraging customers to play online games</w:t>
            </w:r>
          </w:p>
          <w:p w:rsidR="005F5AE8" w:rsidRPr="002A2207" w:rsidRDefault="00CF0D3B" w:rsidP="00CF0D3B">
            <w:pPr>
              <w:rPr>
                <w:rFonts w:ascii="Book Antiqua" w:hAnsi="Book Antiqua"/>
                <w:sz w:val="22"/>
                <w:szCs w:val="22"/>
              </w:rPr>
            </w:pPr>
            <w:r>
              <w:t xml:space="preserve">    - b</w:t>
            </w:r>
          </w:p>
        </w:tc>
        <w:tc>
          <w:tcPr>
            <w:tcW w:w="387" w:type="dxa"/>
          </w:tcPr>
          <w:p w:rsidR="005F5AE8" w:rsidRPr="002A2207" w:rsidRDefault="006A3A0F" w:rsidP="00661572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c</w:t>
            </w:r>
          </w:p>
        </w:tc>
        <w:tc>
          <w:tcPr>
            <w:tcW w:w="4389" w:type="dxa"/>
          </w:tcPr>
          <w:p w:rsidR="00CF0D3B" w:rsidRDefault="00CF0D3B" w:rsidP="00CF0D3B">
            <w:r>
              <w:t>) Creating physical rewards for customers</w:t>
            </w:r>
          </w:p>
          <w:p w:rsidR="005F5AE8" w:rsidRPr="002A2207" w:rsidRDefault="00CF0D3B" w:rsidP="00CF0D3B">
            <w:pPr>
              <w:rPr>
                <w:rFonts w:ascii="Book Antiqua" w:hAnsi="Book Antiqua"/>
                <w:sz w:val="22"/>
                <w:szCs w:val="22"/>
              </w:rPr>
            </w:pPr>
            <w:r>
              <w:t xml:space="preserve">    - d) </w:t>
            </w:r>
          </w:p>
        </w:tc>
      </w:tr>
      <w:tr w:rsidR="005F5AE8" w:rsidRPr="002A2207" w:rsidTr="0007095E">
        <w:trPr>
          <w:jc w:val="center"/>
        </w:trPr>
        <w:tc>
          <w:tcPr>
            <w:tcW w:w="491" w:type="dxa"/>
          </w:tcPr>
          <w:p w:rsidR="005F5AE8" w:rsidRPr="002A2207" w:rsidRDefault="005F5AE8" w:rsidP="00D874C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5F5AE8" w:rsidRPr="002A2207" w:rsidRDefault="006A3A0F" w:rsidP="00661572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b</w:t>
            </w:r>
          </w:p>
        </w:tc>
        <w:tc>
          <w:tcPr>
            <w:tcW w:w="3739" w:type="dxa"/>
          </w:tcPr>
          <w:p w:rsidR="005F5AE8" w:rsidRPr="002A2207" w:rsidRDefault="00CF0D3B" w:rsidP="00661572">
            <w:pPr>
              <w:rPr>
                <w:rFonts w:ascii="Book Antiqua" w:hAnsi="Book Antiqua"/>
                <w:sz w:val="22"/>
                <w:szCs w:val="22"/>
              </w:rPr>
            </w:pPr>
            <w:r>
              <w:t>) Incorporating game-based elements in marketing strategies</w:t>
            </w:r>
          </w:p>
        </w:tc>
        <w:tc>
          <w:tcPr>
            <w:tcW w:w="387" w:type="dxa"/>
          </w:tcPr>
          <w:p w:rsidR="005F5AE8" w:rsidRPr="002A2207" w:rsidRDefault="006A3A0F" w:rsidP="00661572">
            <w:pPr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d</w:t>
            </w:r>
          </w:p>
        </w:tc>
        <w:tc>
          <w:tcPr>
            <w:tcW w:w="4389" w:type="dxa"/>
          </w:tcPr>
          <w:p w:rsidR="00CF0D3B" w:rsidRDefault="00CF0D3B" w:rsidP="00CF0D3B">
            <w:r>
              <w:t>Reducing online activities</w:t>
            </w:r>
          </w:p>
          <w:p w:rsidR="005F5AE8" w:rsidRPr="002A2207" w:rsidRDefault="005F5AE8" w:rsidP="00D874C9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5F5AE8" w:rsidRPr="002A2207" w:rsidTr="00661572">
        <w:trPr>
          <w:cantSplit/>
          <w:jc w:val="center"/>
        </w:trPr>
        <w:tc>
          <w:tcPr>
            <w:tcW w:w="9410" w:type="dxa"/>
            <w:gridSpan w:val="5"/>
          </w:tcPr>
          <w:p w:rsidR="005F5AE8" w:rsidRPr="002A2207" w:rsidRDefault="005F5AE8" w:rsidP="004E3758">
            <w:pPr>
              <w:jc w:val="center"/>
              <w:rPr>
                <w:rFonts w:ascii="Book Antiqua" w:hAnsi="Book Antiqua"/>
              </w:rPr>
            </w:pPr>
            <w:r w:rsidRPr="00FD5833">
              <w:rPr>
                <w:rFonts w:ascii="Book Antiqua" w:hAnsi="Book Antiqua"/>
                <w:b/>
              </w:rPr>
              <w:t>PART-</w:t>
            </w:r>
            <w:r w:rsidRPr="00CC7EA4">
              <w:rPr>
                <w:rFonts w:ascii="Book Antiqua" w:hAnsi="Book Antiqua"/>
                <w:b/>
              </w:rPr>
              <w:t xml:space="preserve"> B</w:t>
            </w:r>
            <w:r>
              <w:rPr>
                <w:rFonts w:ascii="Book Antiqua" w:hAnsi="Book Antiqua"/>
                <w:b/>
              </w:rPr>
              <w:t xml:space="preserve"> </w:t>
            </w:r>
            <w:r w:rsidRPr="00580910">
              <w:rPr>
                <w:rFonts w:ascii="Book Antiqua" w:hAnsi="Book Antiqua"/>
                <w:b/>
              </w:rPr>
              <w:t>(</w:t>
            </w:r>
            <w:r w:rsidR="00D31BC6">
              <w:rPr>
                <w:rFonts w:ascii="Book Antiqua" w:hAnsi="Book Antiqua"/>
                <w:b/>
              </w:rPr>
              <w:t>2</w:t>
            </w:r>
            <w:r w:rsidRPr="00580910">
              <w:rPr>
                <w:rFonts w:ascii="Book Antiqua" w:hAnsi="Book Antiqua"/>
                <w:b/>
              </w:rPr>
              <w:t xml:space="preserve"> x 5 = </w:t>
            </w:r>
            <w:r w:rsidR="00D31BC6">
              <w:rPr>
                <w:rFonts w:ascii="Book Antiqua" w:hAnsi="Book Antiqua"/>
                <w:b/>
              </w:rPr>
              <w:t>10</w:t>
            </w:r>
            <w:r w:rsidRPr="00580910">
              <w:rPr>
                <w:rFonts w:ascii="Book Antiqua" w:hAnsi="Book Antiqua"/>
                <w:b/>
              </w:rPr>
              <w:t xml:space="preserve"> marks)</w:t>
            </w:r>
          </w:p>
          <w:p w:rsidR="005F5AE8" w:rsidRPr="002A2207" w:rsidRDefault="005F5AE8" w:rsidP="006A3A0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4E3758">
              <w:rPr>
                <w:rFonts w:ascii="Book Antiqua" w:hAnsi="Book Antiqua"/>
                <w:b/>
                <w:sz w:val="22"/>
              </w:rPr>
              <w:t xml:space="preserve">Answer </w:t>
            </w:r>
            <w:r w:rsidR="00074FE5">
              <w:rPr>
                <w:rFonts w:ascii="Book Antiqua" w:hAnsi="Book Antiqua"/>
                <w:b/>
                <w:sz w:val="22"/>
              </w:rPr>
              <w:t xml:space="preserve">Any </w:t>
            </w:r>
            <w:r w:rsidR="006A3A0F">
              <w:rPr>
                <w:rFonts w:ascii="Book Antiqua" w:hAnsi="Book Antiqua"/>
                <w:b/>
                <w:sz w:val="22"/>
              </w:rPr>
              <w:t>TWO</w:t>
            </w:r>
            <w:r w:rsidR="006A3A0F" w:rsidRPr="004E3758">
              <w:rPr>
                <w:rFonts w:ascii="Book Antiqua" w:hAnsi="Book Antiqua"/>
                <w:b/>
                <w:sz w:val="22"/>
              </w:rPr>
              <w:t xml:space="preserve"> </w:t>
            </w:r>
            <w:r w:rsidRPr="004E3758">
              <w:rPr>
                <w:rFonts w:ascii="Book Antiqua" w:hAnsi="Book Antiqua"/>
                <w:b/>
                <w:sz w:val="22"/>
              </w:rPr>
              <w:t xml:space="preserve">questions. </w:t>
            </w:r>
          </w:p>
        </w:tc>
      </w:tr>
      <w:tr w:rsidR="008F4353" w:rsidRPr="002A2207" w:rsidTr="0007095E">
        <w:trPr>
          <w:cantSplit/>
          <w:jc w:val="center"/>
        </w:trPr>
        <w:tc>
          <w:tcPr>
            <w:tcW w:w="491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1</w:t>
            </w:r>
            <w:r>
              <w:rPr>
                <w:rFonts w:ascii="Book Antiqua" w:hAnsi="Book Antiqua"/>
                <w:sz w:val="22"/>
                <w:szCs w:val="22"/>
              </w:rPr>
              <w:t>6.</w:t>
            </w:r>
          </w:p>
        </w:tc>
        <w:tc>
          <w:tcPr>
            <w:tcW w:w="404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8515" w:type="dxa"/>
            <w:gridSpan w:val="3"/>
          </w:tcPr>
          <w:p w:rsidR="008F4353" w:rsidRPr="009C167D" w:rsidRDefault="009C167D" w:rsidP="00661572">
            <w:r>
              <w:t>Discuss the emergence of digital marketing as a tool and its benefits.</w:t>
            </w:r>
          </w:p>
        </w:tc>
      </w:tr>
      <w:tr w:rsidR="008F4353" w:rsidRPr="002A2207" w:rsidTr="0007095E">
        <w:trPr>
          <w:cantSplit/>
          <w:jc w:val="center"/>
        </w:trPr>
        <w:tc>
          <w:tcPr>
            <w:tcW w:w="491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17.</w:t>
            </w:r>
          </w:p>
        </w:tc>
        <w:tc>
          <w:tcPr>
            <w:tcW w:w="404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8515" w:type="dxa"/>
            <w:gridSpan w:val="3"/>
          </w:tcPr>
          <w:p w:rsidR="008F4353" w:rsidRPr="009C167D" w:rsidRDefault="009C167D" w:rsidP="00661572">
            <w:r>
              <w:t>Explain the concept of e-product and how it impacts online marketing strategies.</w:t>
            </w:r>
          </w:p>
        </w:tc>
      </w:tr>
      <w:tr w:rsidR="008F4353" w:rsidRPr="002A2207" w:rsidTr="0007095E">
        <w:trPr>
          <w:cantSplit/>
          <w:jc w:val="center"/>
        </w:trPr>
        <w:tc>
          <w:tcPr>
            <w:tcW w:w="491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18.</w:t>
            </w:r>
          </w:p>
        </w:tc>
        <w:tc>
          <w:tcPr>
            <w:tcW w:w="404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8515" w:type="dxa"/>
            <w:gridSpan w:val="3"/>
          </w:tcPr>
          <w:p w:rsidR="008F4353" w:rsidRPr="002A2207" w:rsidRDefault="009C167D" w:rsidP="00661572">
            <w:pPr>
              <w:rPr>
                <w:rFonts w:ascii="Book Antiqua" w:hAnsi="Book Antiqua"/>
                <w:sz w:val="22"/>
                <w:szCs w:val="22"/>
              </w:rPr>
            </w:pPr>
            <w:r>
              <w:t>Evaluate the advantages and disadvantages of social media channels like Facebook and Instagram for marketing campaigns.</w:t>
            </w:r>
          </w:p>
        </w:tc>
      </w:tr>
      <w:tr w:rsidR="008F4353" w:rsidRPr="002A2207" w:rsidTr="0007095E">
        <w:trPr>
          <w:cantSplit/>
          <w:jc w:val="center"/>
        </w:trPr>
        <w:tc>
          <w:tcPr>
            <w:tcW w:w="491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1</w:t>
            </w:r>
            <w:r>
              <w:rPr>
                <w:rFonts w:ascii="Book Antiqua" w:hAnsi="Book Antiqua"/>
                <w:sz w:val="22"/>
                <w:szCs w:val="22"/>
              </w:rPr>
              <w:t>9.</w:t>
            </w:r>
          </w:p>
        </w:tc>
        <w:tc>
          <w:tcPr>
            <w:tcW w:w="404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8515" w:type="dxa"/>
            <w:gridSpan w:val="3"/>
          </w:tcPr>
          <w:p w:rsidR="008F4353" w:rsidRPr="002A2207" w:rsidRDefault="009C167D" w:rsidP="008F4353">
            <w:pPr>
              <w:tabs>
                <w:tab w:val="left" w:pos="1589"/>
              </w:tabs>
              <w:rPr>
                <w:rFonts w:ascii="Book Antiqua" w:hAnsi="Book Antiqua"/>
                <w:sz w:val="22"/>
                <w:szCs w:val="22"/>
              </w:rPr>
            </w:pPr>
            <w:r>
              <w:t>Discuss the cultural implications of website design on online consumer behavior.</w:t>
            </w:r>
          </w:p>
        </w:tc>
      </w:tr>
      <w:tr w:rsidR="008F4353" w:rsidRPr="002A2207" w:rsidTr="0007095E">
        <w:trPr>
          <w:cantSplit/>
          <w:jc w:val="center"/>
        </w:trPr>
        <w:tc>
          <w:tcPr>
            <w:tcW w:w="491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20.</w:t>
            </w:r>
          </w:p>
        </w:tc>
        <w:tc>
          <w:tcPr>
            <w:tcW w:w="404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8515" w:type="dxa"/>
            <w:gridSpan w:val="3"/>
          </w:tcPr>
          <w:p w:rsidR="008F4353" w:rsidRPr="002A2207" w:rsidRDefault="009C167D" w:rsidP="00661572">
            <w:pPr>
              <w:rPr>
                <w:rFonts w:ascii="Book Antiqua" w:hAnsi="Book Antiqua"/>
                <w:sz w:val="22"/>
                <w:szCs w:val="22"/>
              </w:rPr>
            </w:pPr>
            <w:r>
              <w:t>What are the key components of a digital brand analysis? How do they contribute to overall marketing effectiveness?</w:t>
            </w:r>
          </w:p>
        </w:tc>
      </w:tr>
      <w:tr w:rsidR="008F4353" w:rsidRPr="002A2207" w:rsidTr="00661572">
        <w:trPr>
          <w:cantSplit/>
          <w:jc w:val="center"/>
        </w:trPr>
        <w:tc>
          <w:tcPr>
            <w:tcW w:w="9410" w:type="dxa"/>
            <w:gridSpan w:val="5"/>
          </w:tcPr>
          <w:p w:rsidR="008F4353" w:rsidRPr="00B06702" w:rsidRDefault="008F4353" w:rsidP="00402753">
            <w:pPr>
              <w:jc w:val="center"/>
              <w:rPr>
                <w:rFonts w:ascii="Book Antiqua" w:hAnsi="Book Antiqua"/>
                <w:b/>
              </w:rPr>
            </w:pPr>
            <w:r w:rsidRPr="00B06702">
              <w:rPr>
                <w:rFonts w:ascii="Book Antiqua" w:hAnsi="Book Antiqua"/>
                <w:b/>
              </w:rPr>
              <w:t xml:space="preserve">PART- C (5 x </w:t>
            </w:r>
            <w:r>
              <w:rPr>
                <w:rFonts w:ascii="Book Antiqua" w:hAnsi="Book Antiqua"/>
                <w:b/>
              </w:rPr>
              <w:t>10</w:t>
            </w:r>
            <w:r w:rsidRPr="00B06702">
              <w:rPr>
                <w:rFonts w:ascii="Book Antiqua" w:hAnsi="Book Antiqua"/>
                <w:b/>
              </w:rPr>
              <w:t xml:space="preserve"> = </w:t>
            </w:r>
            <w:r>
              <w:rPr>
                <w:rFonts w:ascii="Book Antiqua" w:hAnsi="Book Antiqua"/>
                <w:b/>
              </w:rPr>
              <w:t>5</w:t>
            </w:r>
            <w:r w:rsidRPr="00B06702">
              <w:rPr>
                <w:rFonts w:ascii="Book Antiqua" w:hAnsi="Book Antiqua"/>
                <w:b/>
              </w:rPr>
              <w:t>0)</w:t>
            </w:r>
          </w:p>
          <w:p w:rsidR="008F4353" w:rsidRPr="002A2207" w:rsidRDefault="008F4353" w:rsidP="006A3A0F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8A2B6B">
              <w:rPr>
                <w:rFonts w:ascii="Book Antiqua" w:hAnsi="Book Antiqua"/>
                <w:b/>
                <w:sz w:val="22"/>
              </w:rPr>
              <w:t xml:space="preserve">Answer ALL questions. </w:t>
            </w:r>
          </w:p>
        </w:tc>
      </w:tr>
      <w:tr w:rsidR="008F4353" w:rsidRPr="002A2207" w:rsidTr="0007095E">
        <w:trPr>
          <w:cantSplit/>
          <w:jc w:val="center"/>
        </w:trPr>
        <w:tc>
          <w:tcPr>
            <w:tcW w:w="491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21.</w:t>
            </w:r>
          </w:p>
        </w:tc>
        <w:tc>
          <w:tcPr>
            <w:tcW w:w="404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a</w:t>
            </w:r>
          </w:p>
        </w:tc>
        <w:tc>
          <w:tcPr>
            <w:tcW w:w="8515" w:type="dxa"/>
            <w:gridSpan w:val="3"/>
          </w:tcPr>
          <w:p w:rsidR="008F4353" w:rsidRPr="009C167D" w:rsidRDefault="009C167D" w:rsidP="009C167D">
            <w:r>
              <w:t>Compare and contrast traditional and digital marketing. Discuss the factors influencing the success of digital marketing.</w:t>
            </w:r>
          </w:p>
        </w:tc>
      </w:tr>
      <w:tr w:rsidR="008F4353" w:rsidRPr="002A2207" w:rsidTr="0007095E">
        <w:trPr>
          <w:cantSplit/>
          <w:jc w:val="center"/>
        </w:trPr>
        <w:tc>
          <w:tcPr>
            <w:tcW w:w="491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8515" w:type="dxa"/>
            <w:gridSpan w:val="3"/>
          </w:tcPr>
          <w:p w:rsidR="008F4353" w:rsidRPr="002A2207" w:rsidRDefault="008F4353" w:rsidP="00D874C9">
            <w:pPr>
              <w:pStyle w:val="Heading5"/>
              <w:rPr>
                <w:rFonts w:ascii="Book Antiqua" w:hAnsi="Book Antiqua" w:cs="Times New Roman"/>
                <w:sz w:val="22"/>
                <w:szCs w:val="22"/>
              </w:rPr>
            </w:pPr>
            <w:r w:rsidRPr="002A2207">
              <w:rPr>
                <w:rFonts w:ascii="Book Antiqua" w:hAnsi="Book Antiqua" w:cs="Times New Roman"/>
                <w:sz w:val="22"/>
                <w:szCs w:val="22"/>
              </w:rPr>
              <w:t>OR</w:t>
            </w:r>
          </w:p>
        </w:tc>
      </w:tr>
      <w:tr w:rsidR="008F4353" w:rsidRPr="002A2207" w:rsidTr="0007095E">
        <w:trPr>
          <w:cantSplit/>
          <w:jc w:val="center"/>
        </w:trPr>
        <w:tc>
          <w:tcPr>
            <w:tcW w:w="491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b</w:t>
            </w:r>
          </w:p>
        </w:tc>
        <w:tc>
          <w:tcPr>
            <w:tcW w:w="8515" w:type="dxa"/>
            <w:gridSpan w:val="3"/>
          </w:tcPr>
          <w:p w:rsidR="008F4353" w:rsidRPr="002A2207" w:rsidRDefault="009C167D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t>Analyze the role of Big Data and IoT in the development of hyperlocal marketing strategies.</w:t>
            </w:r>
          </w:p>
        </w:tc>
      </w:tr>
      <w:tr w:rsidR="008F4353" w:rsidRPr="002A2207" w:rsidTr="0007095E">
        <w:trPr>
          <w:cantSplit/>
          <w:jc w:val="center"/>
        </w:trPr>
        <w:tc>
          <w:tcPr>
            <w:tcW w:w="491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22.</w:t>
            </w:r>
          </w:p>
        </w:tc>
        <w:tc>
          <w:tcPr>
            <w:tcW w:w="404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a</w:t>
            </w:r>
          </w:p>
        </w:tc>
        <w:tc>
          <w:tcPr>
            <w:tcW w:w="8515" w:type="dxa"/>
            <w:gridSpan w:val="3"/>
          </w:tcPr>
          <w:p w:rsidR="008F4353" w:rsidRPr="002A2207" w:rsidRDefault="009C167D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t>Discuss the online marketing mix with a focus on how consumer segmentation and targeting influence online purchase decisions.</w:t>
            </w:r>
          </w:p>
        </w:tc>
      </w:tr>
      <w:tr w:rsidR="008F4353" w:rsidRPr="002A2207" w:rsidTr="0007095E">
        <w:trPr>
          <w:cantSplit/>
          <w:jc w:val="center"/>
        </w:trPr>
        <w:tc>
          <w:tcPr>
            <w:tcW w:w="491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8515" w:type="dxa"/>
            <w:gridSpan w:val="3"/>
          </w:tcPr>
          <w:p w:rsidR="008F4353" w:rsidRPr="002A2207" w:rsidRDefault="008F4353" w:rsidP="00D874C9">
            <w:pPr>
              <w:pStyle w:val="Heading5"/>
              <w:rPr>
                <w:rFonts w:ascii="Book Antiqua" w:hAnsi="Book Antiqua" w:cs="Times New Roman"/>
                <w:sz w:val="22"/>
                <w:szCs w:val="22"/>
              </w:rPr>
            </w:pPr>
            <w:r w:rsidRPr="002A2207">
              <w:rPr>
                <w:rFonts w:ascii="Book Antiqua" w:hAnsi="Book Antiqua" w:cs="Times New Roman"/>
                <w:sz w:val="22"/>
                <w:szCs w:val="22"/>
              </w:rPr>
              <w:t>OR</w:t>
            </w:r>
          </w:p>
        </w:tc>
      </w:tr>
      <w:tr w:rsidR="008F4353" w:rsidRPr="002A2207" w:rsidTr="0007095E">
        <w:trPr>
          <w:cantSplit/>
          <w:jc w:val="center"/>
        </w:trPr>
        <w:tc>
          <w:tcPr>
            <w:tcW w:w="491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b</w:t>
            </w:r>
          </w:p>
        </w:tc>
        <w:tc>
          <w:tcPr>
            <w:tcW w:w="8515" w:type="dxa"/>
            <w:gridSpan w:val="3"/>
          </w:tcPr>
          <w:p w:rsidR="008F4353" w:rsidRPr="002A2207" w:rsidRDefault="009C167D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t>Examine the implications of digitization on online marketing mix decisions, with examples.</w:t>
            </w:r>
          </w:p>
        </w:tc>
      </w:tr>
      <w:tr w:rsidR="008F4353" w:rsidRPr="002A2207" w:rsidTr="0007095E">
        <w:trPr>
          <w:cantSplit/>
          <w:jc w:val="center"/>
        </w:trPr>
        <w:tc>
          <w:tcPr>
            <w:tcW w:w="491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23.</w:t>
            </w:r>
          </w:p>
        </w:tc>
        <w:tc>
          <w:tcPr>
            <w:tcW w:w="404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a</w:t>
            </w:r>
          </w:p>
        </w:tc>
        <w:tc>
          <w:tcPr>
            <w:tcW w:w="8515" w:type="dxa"/>
            <w:gridSpan w:val="3"/>
          </w:tcPr>
          <w:p w:rsidR="008F4353" w:rsidRPr="002A2207" w:rsidRDefault="009C167D" w:rsidP="00AC47C1">
            <w:pPr>
              <w:rPr>
                <w:rFonts w:ascii="Book Antiqua" w:hAnsi="Book Antiqua" w:cs="Utsaah"/>
                <w:sz w:val="22"/>
                <w:szCs w:val="22"/>
                <w:lang w:bidi="hi-IN"/>
              </w:rPr>
            </w:pPr>
            <w:r>
              <w:t>Explore the role of social media and viral marketing in digital campaign management. How have platforms like Twitter and Snapchat transformed digital marketing?</w:t>
            </w:r>
          </w:p>
        </w:tc>
      </w:tr>
      <w:tr w:rsidR="008F4353" w:rsidRPr="002A2207" w:rsidTr="0007095E">
        <w:trPr>
          <w:cantSplit/>
          <w:jc w:val="center"/>
        </w:trPr>
        <w:tc>
          <w:tcPr>
            <w:tcW w:w="491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8515" w:type="dxa"/>
            <w:gridSpan w:val="3"/>
          </w:tcPr>
          <w:p w:rsidR="008F4353" w:rsidRPr="002A2207" w:rsidRDefault="008F4353" w:rsidP="00D874C9">
            <w:pPr>
              <w:pStyle w:val="Heading5"/>
              <w:rPr>
                <w:rFonts w:ascii="Book Antiqua" w:hAnsi="Book Antiqua" w:cs="Times New Roman"/>
                <w:sz w:val="22"/>
                <w:szCs w:val="22"/>
              </w:rPr>
            </w:pPr>
            <w:r w:rsidRPr="002A2207">
              <w:rPr>
                <w:rFonts w:ascii="Book Antiqua" w:hAnsi="Book Antiqua" w:cs="Times New Roman"/>
                <w:sz w:val="22"/>
                <w:szCs w:val="22"/>
              </w:rPr>
              <w:t>OR</w:t>
            </w:r>
          </w:p>
        </w:tc>
      </w:tr>
      <w:tr w:rsidR="008F4353" w:rsidRPr="002A2207" w:rsidTr="0007095E">
        <w:trPr>
          <w:cantSplit/>
          <w:jc w:val="center"/>
        </w:trPr>
        <w:tc>
          <w:tcPr>
            <w:tcW w:w="491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b</w:t>
            </w:r>
          </w:p>
        </w:tc>
        <w:tc>
          <w:tcPr>
            <w:tcW w:w="8515" w:type="dxa"/>
            <w:gridSpan w:val="3"/>
          </w:tcPr>
          <w:p w:rsidR="009C167D" w:rsidRDefault="009C167D" w:rsidP="009C167D">
            <w:r>
              <w:t>Evaluate the emerging trend of metaverse marketing. What are the key advantages and disadvantages?</w:t>
            </w:r>
          </w:p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8F4353" w:rsidRPr="002A2207" w:rsidTr="0007095E">
        <w:trPr>
          <w:cantSplit/>
          <w:jc w:val="center"/>
        </w:trPr>
        <w:tc>
          <w:tcPr>
            <w:tcW w:w="491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24.</w:t>
            </w:r>
          </w:p>
        </w:tc>
        <w:tc>
          <w:tcPr>
            <w:tcW w:w="404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a</w:t>
            </w:r>
          </w:p>
        </w:tc>
        <w:tc>
          <w:tcPr>
            <w:tcW w:w="8515" w:type="dxa"/>
            <w:gridSpan w:val="3"/>
          </w:tcPr>
          <w:p w:rsidR="008F4353" w:rsidRPr="002A2207" w:rsidRDefault="009C167D" w:rsidP="00AA1298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t>Describe the dynamics of online consumer visits and how websites can be optimized for consumer engagement.</w:t>
            </w:r>
          </w:p>
        </w:tc>
      </w:tr>
      <w:tr w:rsidR="008F4353" w:rsidRPr="002A2207" w:rsidTr="0007095E">
        <w:trPr>
          <w:cantSplit/>
          <w:jc w:val="center"/>
        </w:trPr>
        <w:tc>
          <w:tcPr>
            <w:tcW w:w="491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8515" w:type="dxa"/>
            <w:gridSpan w:val="3"/>
          </w:tcPr>
          <w:p w:rsidR="008F4353" w:rsidRPr="002A2207" w:rsidRDefault="008F4353" w:rsidP="00D874C9">
            <w:pPr>
              <w:pStyle w:val="Heading5"/>
              <w:rPr>
                <w:rFonts w:ascii="Book Antiqua" w:hAnsi="Book Antiqua" w:cs="Times New Roman"/>
                <w:sz w:val="22"/>
                <w:szCs w:val="22"/>
              </w:rPr>
            </w:pPr>
            <w:r w:rsidRPr="002A2207">
              <w:rPr>
                <w:rFonts w:ascii="Book Antiqua" w:hAnsi="Book Antiqua" w:cs="Times New Roman"/>
                <w:sz w:val="22"/>
                <w:szCs w:val="22"/>
              </w:rPr>
              <w:t>OR</w:t>
            </w:r>
          </w:p>
        </w:tc>
      </w:tr>
      <w:tr w:rsidR="008F4353" w:rsidRPr="002A2207" w:rsidTr="0007095E">
        <w:trPr>
          <w:cantSplit/>
          <w:jc w:val="center"/>
        </w:trPr>
        <w:tc>
          <w:tcPr>
            <w:tcW w:w="491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b</w:t>
            </w:r>
          </w:p>
        </w:tc>
        <w:tc>
          <w:tcPr>
            <w:tcW w:w="8515" w:type="dxa"/>
            <w:gridSpan w:val="3"/>
          </w:tcPr>
          <w:p w:rsidR="008F4353" w:rsidRPr="002A2207" w:rsidRDefault="009C167D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t>Explain the importance of next-generation CRM in managing online consumer relationships and decision-making processes.</w:t>
            </w:r>
          </w:p>
        </w:tc>
      </w:tr>
      <w:tr w:rsidR="008F4353" w:rsidRPr="002A2207" w:rsidTr="0007095E">
        <w:trPr>
          <w:cantSplit/>
          <w:jc w:val="center"/>
        </w:trPr>
        <w:tc>
          <w:tcPr>
            <w:tcW w:w="491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2</w:t>
            </w:r>
            <w:r>
              <w:rPr>
                <w:rFonts w:ascii="Book Antiqua" w:hAnsi="Book Antiqua"/>
                <w:sz w:val="22"/>
                <w:szCs w:val="22"/>
              </w:rPr>
              <w:t>5.</w:t>
            </w:r>
          </w:p>
        </w:tc>
        <w:tc>
          <w:tcPr>
            <w:tcW w:w="404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a</w:t>
            </w:r>
          </w:p>
        </w:tc>
        <w:tc>
          <w:tcPr>
            <w:tcW w:w="8515" w:type="dxa"/>
            <w:gridSpan w:val="3"/>
          </w:tcPr>
          <w:p w:rsidR="008F4353" w:rsidRPr="002A2207" w:rsidRDefault="009C167D" w:rsidP="00AA1298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t>Explain the concept of gamification in marketing. How does it influence consumer behavior and brand engagement?</w:t>
            </w:r>
          </w:p>
        </w:tc>
      </w:tr>
      <w:tr w:rsidR="008F4353" w:rsidRPr="002A2207" w:rsidTr="0007095E">
        <w:trPr>
          <w:cantSplit/>
          <w:jc w:val="center"/>
        </w:trPr>
        <w:tc>
          <w:tcPr>
            <w:tcW w:w="491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8515" w:type="dxa"/>
            <w:gridSpan w:val="3"/>
          </w:tcPr>
          <w:p w:rsidR="008F4353" w:rsidRPr="002A2207" w:rsidRDefault="008F4353" w:rsidP="00D874C9">
            <w:pPr>
              <w:pStyle w:val="Heading5"/>
              <w:rPr>
                <w:rFonts w:ascii="Book Antiqua" w:hAnsi="Book Antiqua" w:cs="Times New Roman"/>
                <w:sz w:val="22"/>
                <w:szCs w:val="22"/>
              </w:rPr>
            </w:pPr>
            <w:r w:rsidRPr="002A2207">
              <w:rPr>
                <w:rFonts w:ascii="Book Antiqua" w:hAnsi="Book Antiqua" w:cs="Times New Roman"/>
                <w:sz w:val="22"/>
                <w:szCs w:val="22"/>
              </w:rPr>
              <w:t>OR</w:t>
            </w:r>
          </w:p>
        </w:tc>
      </w:tr>
      <w:tr w:rsidR="008F4353" w:rsidRPr="002A2207" w:rsidTr="0007095E">
        <w:trPr>
          <w:cantSplit/>
          <w:jc w:val="center"/>
        </w:trPr>
        <w:tc>
          <w:tcPr>
            <w:tcW w:w="491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04" w:type="dxa"/>
          </w:tcPr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2A2207">
              <w:rPr>
                <w:rFonts w:ascii="Book Antiqua" w:hAnsi="Book Antiqua"/>
                <w:sz w:val="22"/>
                <w:szCs w:val="22"/>
              </w:rPr>
              <w:t>b</w:t>
            </w:r>
          </w:p>
        </w:tc>
        <w:tc>
          <w:tcPr>
            <w:tcW w:w="8515" w:type="dxa"/>
            <w:gridSpan w:val="3"/>
          </w:tcPr>
          <w:p w:rsidR="009C167D" w:rsidRDefault="009C167D" w:rsidP="009C167D">
            <w:r>
              <w:t>Discuss how digital analytics frameworks are used to measure the effectiveness of social media campaigns. What role do peer reviews and earned social metrics play in this analysis?</w:t>
            </w:r>
          </w:p>
          <w:p w:rsidR="009C167D" w:rsidRDefault="009C167D" w:rsidP="009C167D"/>
          <w:p w:rsidR="008F4353" w:rsidRPr="002A2207" w:rsidRDefault="008F4353" w:rsidP="00D874C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585777" w:rsidRDefault="00585777" w:rsidP="00D874C9">
      <w:pPr>
        <w:jc w:val="center"/>
        <w:rPr>
          <w:rFonts w:ascii="Book Antiqua" w:hAnsi="Book Antiqua"/>
          <w:sz w:val="22"/>
        </w:rPr>
      </w:pPr>
    </w:p>
    <w:p w:rsidR="007D4F56" w:rsidRDefault="007D4F56">
      <w:pPr>
        <w:rPr>
          <w:rFonts w:ascii="Book Antiqua" w:hAnsi="Book Antiqua"/>
          <w:sz w:val="22"/>
        </w:rPr>
      </w:pPr>
    </w:p>
    <w:p w:rsidR="007D4F56" w:rsidRDefault="007D4F56" w:rsidP="007D4F56">
      <w:pPr>
        <w:jc w:val="center"/>
        <w:rPr>
          <w:rFonts w:ascii="Book Antiqua" w:hAnsi="Book Antiqua"/>
          <w:sz w:val="22"/>
        </w:rPr>
      </w:pPr>
    </w:p>
    <w:p w:rsidR="006F0D7F" w:rsidRDefault="006F0D7F">
      <w:pPr>
        <w:rPr>
          <w:rFonts w:ascii="Book Antiqua" w:hAnsi="Book Antiqua"/>
          <w:sz w:val="22"/>
        </w:rPr>
      </w:pPr>
    </w:p>
    <w:sectPr w:rsidR="006F0D7F" w:rsidSect="00934DA2">
      <w:headerReference w:type="default" r:id="rId8"/>
      <w:footerReference w:type="even" r:id="rId9"/>
      <w:footerReference w:type="default" r:id="rId10"/>
      <w:pgSz w:w="11907" w:h="16839" w:code="9"/>
      <w:pgMar w:top="1350" w:right="720" w:bottom="720" w:left="72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64A8D" w:rsidRDefault="00764A8D">
      <w:r>
        <w:separator/>
      </w:r>
    </w:p>
  </w:endnote>
  <w:endnote w:type="continuationSeparator" w:id="0">
    <w:p w:rsidR="00764A8D" w:rsidRDefault="00764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45172" w:rsidRDefault="008F03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4517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45172" w:rsidRDefault="003451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3023"/>
      <w:docPartObj>
        <w:docPartGallery w:val="Page Numbers (Bottom of Page)"/>
        <w:docPartUnique/>
      </w:docPartObj>
    </w:sdtPr>
    <w:sdtContent>
      <w:p w:rsidR="000F15B1" w:rsidRDefault="008F43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F15B1" w:rsidRDefault="000F15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64A8D" w:rsidRDefault="00764A8D">
      <w:r>
        <w:separator/>
      </w:r>
    </w:p>
  </w:footnote>
  <w:footnote w:type="continuationSeparator" w:id="0">
    <w:p w:rsidR="00764A8D" w:rsidRDefault="00764A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A3A0F" w:rsidRDefault="006A3A0F" w:rsidP="00934DA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665B4"/>
    <w:multiLevelType w:val="hybridMultilevel"/>
    <w:tmpl w:val="2FB469E8"/>
    <w:lvl w:ilvl="0" w:tplc="E662DA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2A4815"/>
    <w:multiLevelType w:val="hybridMultilevel"/>
    <w:tmpl w:val="DF00C1EA"/>
    <w:lvl w:ilvl="0" w:tplc="B6A8B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EA0647"/>
    <w:multiLevelType w:val="hybridMultilevel"/>
    <w:tmpl w:val="27E28C1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062A51"/>
    <w:multiLevelType w:val="hybridMultilevel"/>
    <w:tmpl w:val="24204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76696"/>
    <w:multiLevelType w:val="hybridMultilevel"/>
    <w:tmpl w:val="AF8C248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72526"/>
    <w:multiLevelType w:val="hybridMultilevel"/>
    <w:tmpl w:val="A94090B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7D57223"/>
    <w:multiLevelType w:val="hybridMultilevel"/>
    <w:tmpl w:val="0A06E7FA"/>
    <w:lvl w:ilvl="0" w:tplc="04090017">
      <w:start w:val="1"/>
      <w:numFmt w:val="lowerLetter"/>
      <w:lvlText w:val="%1)"/>
      <w:lvlJc w:val="left"/>
      <w:pPr>
        <w:tabs>
          <w:tab w:val="num" w:pos="776"/>
        </w:tabs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96"/>
        </w:tabs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6"/>
        </w:tabs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6"/>
        </w:tabs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56"/>
        </w:tabs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6"/>
        </w:tabs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96"/>
        </w:tabs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16"/>
        </w:tabs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36"/>
        </w:tabs>
        <w:ind w:left="6536" w:hanging="180"/>
      </w:pPr>
    </w:lvl>
  </w:abstractNum>
  <w:abstractNum w:abstractNumId="7" w15:restartNumberingAfterBreak="0">
    <w:nsid w:val="60C667C1"/>
    <w:multiLevelType w:val="hybridMultilevel"/>
    <w:tmpl w:val="31E0A64E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D665F"/>
    <w:multiLevelType w:val="hybridMultilevel"/>
    <w:tmpl w:val="EBD4B66E"/>
    <w:lvl w:ilvl="0" w:tplc="1C60ECF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24312535">
    <w:abstractNumId w:val="5"/>
  </w:num>
  <w:num w:numId="2" w16cid:durableId="1932275373">
    <w:abstractNumId w:val="2"/>
  </w:num>
  <w:num w:numId="3" w16cid:durableId="1524243402">
    <w:abstractNumId w:val="6"/>
  </w:num>
  <w:num w:numId="4" w16cid:durableId="1837915738">
    <w:abstractNumId w:val="8"/>
  </w:num>
  <w:num w:numId="5" w16cid:durableId="355664705">
    <w:abstractNumId w:val="4"/>
  </w:num>
  <w:num w:numId="6" w16cid:durableId="2057507816">
    <w:abstractNumId w:val="7"/>
  </w:num>
  <w:num w:numId="7" w16cid:durableId="1531534311">
    <w:abstractNumId w:val="0"/>
  </w:num>
  <w:num w:numId="8" w16cid:durableId="1818110615">
    <w:abstractNumId w:val="3"/>
  </w:num>
  <w:num w:numId="9" w16cid:durableId="748112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4E3F"/>
    <w:rsid w:val="00001837"/>
    <w:rsid w:val="00016C23"/>
    <w:rsid w:val="00055C86"/>
    <w:rsid w:val="000611B0"/>
    <w:rsid w:val="000617EB"/>
    <w:rsid w:val="0007095E"/>
    <w:rsid w:val="00074FE5"/>
    <w:rsid w:val="00077439"/>
    <w:rsid w:val="00084026"/>
    <w:rsid w:val="00084906"/>
    <w:rsid w:val="000937DF"/>
    <w:rsid w:val="000A0C88"/>
    <w:rsid w:val="000B76C2"/>
    <w:rsid w:val="000F15B1"/>
    <w:rsid w:val="000F692F"/>
    <w:rsid w:val="001035F6"/>
    <w:rsid w:val="0010785B"/>
    <w:rsid w:val="00110B52"/>
    <w:rsid w:val="00151382"/>
    <w:rsid w:val="00151E83"/>
    <w:rsid w:val="00152584"/>
    <w:rsid w:val="0015487E"/>
    <w:rsid w:val="00157C7F"/>
    <w:rsid w:val="0016389B"/>
    <w:rsid w:val="00171999"/>
    <w:rsid w:val="00176768"/>
    <w:rsid w:val="001827B9"/>
    <w:rsid w:val="001844B8"/>
    <w:rsid w:val="001A0C23"/>
    <w:rsid w:val="001B0E46"/>
    <w:rsid w:val="001C5F89"/>
    <w:rsid w:val="001D7EB1"/>
    <w:rsid w:val="001F3784"/>
    <w:rsid w:val="00202F1E"/>
    <w:rsid w:val="00205084"/>
    <w:rsid w:val="002127F9"/>
    <w:rsid w:val="00222B0B"/>
    <w:rsid w:val="00225C38"/>
    <w:rsid w:val="00230F9A"/>
    <w:rsid w:val="00245321"/>
    <w:rsid w:val="00264DA0"/>
    <w:rsid w:val="00283F4B"/>
    <w:rsid w:val="002A2207"/>
    <w:rsid w:val="002B2F2A"/>
    <w:rsid w:val="002C3325"/>
    <w:rsid w:val="002C4E5B"/>
    <w:rsid w:val="002C5FE3"/>
    <w:rsid w:val="002D0200"/>
    <w:rsid w:val="002F6FC6"/>
    <w:rsid w:val="00300CB7"/>
    <w:rsid w:val="0030134E"/>
    <w:rsid w:val="003118CD"/>
    <w:rsid w:val="003162BD"/>
    <w:rsid w:val="00316B9A"/>
    <w:rsid w:val="00345172"/>
    <w:rsid w:val="00352189"/>
    <w:rsid w:val="003528FB"/>
    <w:rsid w:val="003536B2"/>
    <w:rsid w:val="0035565E"/>
    <w:rsid w:val="003603A6"/>
    <w:rsid w:val="00394795"/>
    <w:rsid w:val="003A2E56"/>
    <w:rsid w:val="003B38BF"/>
    <w:rsid w:val="003C0885"/>
    <w:rsid w:val="003C3325"/>
    <w:rsid w:val="003D7F3F"/>
    <w:rsid w:val="003F71AA"/>
    <w:rsid w:val="003F7637"/>
    <w:rsid w:val="00402753"/>
    <w:rsid w:val="00407152"/>
    <w:rsid w:val="0043733B"/>
    <w:rsid w:val="004409BF"/>
    <w:rsid w:val="0046040B"/>
    <w:rsid w:val="004652A0"/>
    <w:rsid w:val="00493912"/>
    <w:rsid w:val="004A0DD0"/>
    <w:rsid w:val="004B45C9"/>
    <w:rsid w:val="004C5E7D"/>
    <w:rsid w:val="004E0A9B"/>
    <w:rsid w:val="004E1ABE"/>
    <w:rsid w:val="004E3758"/>
    <w:rsid w:val="004E7DD6"/>
    <w:rsid w:val="00510024"/>
    <w:rsid w:val="005129D3"/>
    <w:rsid w:val="0053631E"/>
    <w:rsid w:val="0055536A"/>
    <w:rsid w:val="00585777"/>
    <w:rsid w:val="005944DE"/>
    <w:rsid w:val="005968FC"/>
    <w:rsid w:val="005B24EA"/>
    <w:rsid w:val="005C48FC"/>
    <w:rsid w:val="005C5144"/>
    <w:rsid w:val="005F305E"/>
    <w:rsid w:val="005F5AE8"/>
    <w:rsid w:val="005F6BE7"/>
    <w:rsid w:val="00614D49"/>
    <w:rsid w:val="006202DA"/>
    <w:rsid w:val="0062677C"/>
    <w:rsid w:val="00631CFF"/>
    <w:rsid w:val="0063266A"/>
    <w:rsid w:val="00661572"/>
    <w:rsid w:val="0067573A"/>
    <w:rsid w:val="00677632"/>
    <w:rsid w:val="006805AC"/>
    <w:rsid w:val="00686E5A"/>
    <w:rsid w:val="006A3A0F"/>
    <w:rsid w:val="006B2A8D"/>
    <w:rsid w:val="006D434D"/>
    <w:rsid w:val="006E1873"/>
    <w:rsid w:val="006E3898"/>
    <w:rsid w:val="006E72CB"/>
    <w:rsid w:val="006F0D7F"/>
    <w:rsid w:val="006F7E10"/>
    <w:rsid w:val="00701853"/>
    <w:rsid w:val="00707DDC"/>
    <w:rsid w:val="007210D9"/>
    <w:rsid w:val="00731BF6"/>
    <w:rsid w:val="00732499"/>
    <w:rsid w:val="007428D9"/>
    <w:rsid w:val="00752FDD"/>
    <w:rsid w:val="00764A8D"/>
    <w:rsid w:val="007856CF"/>
    <w:rsid w:val="007A2583"/>
    <w:rsid w:val="007C07F9"/>
    <w:rsid w:val="007C157C"/>
    <w:rsid w:val="007D0BCC"/>
    <w:rsid w:val="007D396B"/>
    <w:rsid w:val="007D4F56"/>
    <w:rsid w:val="007E48D6"/>
    <w:rsid w:val="007F0870"/>
    <w:rsid w:val="007F7078"/>
    <w:rsid w:val="008055DD"/>
    <w:rsid w:val="00837D27"/>
    <w:rsid w:val="00842241"/>
    <w:rsid w:val="00852792"/>
    <w:rsid w:val="0086377C"/>
    <w:rsid w:val="00865D0D"/>
    <w:rsid w:val="008766ED"/>
    <w:rsid w:val="00880F1A"/>
    <w:rsid w:val="008823BF"/>
    <w:rsid w:val="00895EEA"/>
    <w:rsid w:val="008A1627"/>
    <w:rsid w:val="008A2B6B"/>
    <w:rsid w:val="008B4A53"/>
    <w:rsid w:val="008B7A6B"/>
    <w:rsid w:val="008C0BA3"/>
    <w:rsid w:val="008D25A3"/>
    <w:rsid w:val="008F03B2"/>
    <w:rsid w:val="008F4353"/>
    <w:rsid w:val="008F710A"/>
    <w:rsid w:val="00900A9E"/>
    <w:rsid w:val="009065B7"/>
    <w:rsid w:val="009130BA"/>
    <w:rsid w:val="0092769C"/>
    <w:rsid w:val="00934DA2"/>
    <w:rsid w:val="009440D4"/>
    <w:rsid w:val="00951376"/>
    <w:rsid w:val="00951CFC"/>
    <w:rsid w:val="00955A42"/>
    <w:rsid w:val="00963427"/>
    <w:rsid w:val="009663F6"/>
    <w:rsid w:val="00974C0D"/>
    <w:rsid w:val="00977E55"/>
    <w:rsid w:val="00985673"/>
    <w:rsid w:val="00986BD3"/>
    <w:rsid w:val="0098711A"/>
    <w:rsid w:val="009874A8"/>
    <w:rsid w:val="00987FB7"/>
    <w:rsid w:val="0099731E"/>
    <w:rsid w:val="009A67D9"/>
    <w:rsid w:val="009A6B4A"/>
    <w:rsid w:val="009A7408"/>
    <w:rsid w:val="009A7FE7"/>
    <w:rsid w:val="009B27AD"/>
    <w:rsid w:val="009C167D"/>
    <w:rsid w:val="009E73F9"/>
    <w:rsid w:val="009F4BD5"/>
    <w:rsid w:val="00A0261B"/>
    <w:rsid w:val="00A11FC6"/>
    <w:rsid w:val="00A145A7"/>
    <w:rsid w:val="00A16319"/>
    <w:rsid w:val="00A206F4"/>
    <w:rsid w:val="00A33A1F"/>
    <w:rsid w:val="00A419D4"/>
    <w:rsid w:val="00A5294A"/>
    <w:rsid w:val="00A54E92"/>
    <w:rsid w:val="00A5510C"/>
    <w:rsid w:val="00A731A1"/>
    <w:rsid w:val="00A741A5"/>
    <w:rsid w:val="00A75901"/>
    <w:rsid w:val="00A75BFC"/>
    <w:rsid w:val="00A9773C"/>
    <w:rsid w:val="00AA1298"/>
    <w:rsid w:val="00AA21F6"/>
    <w:rsid w:val="00AA2E7A"/>
    <w:rsid w:val="00AA5D13"/>
    <w:rsid w:val="00AA73C2"/>
    <w:rsid w:val="00AB6D97"/>
    <w:rsid w:val="00AB6FBA"/>
    <w:rsid w:val="00AC16C6"/>
    <w:rsid w:val="00AC39B7"/>
    <w:rsid w:val="00AC47C1"/>
    <w:rsid w:val="00AC6466"/>
    <w:rsid w:val="00AD1E57"/>
    <w:rsid w:val="00AD5A7E"/>
    <w:rsid w:val="00AE2F0F"/>
    <w:rsid w:val="00AE7443"/>
    <w:rsid w:val="00AF5683"/>
    <w:rsid w:val="00AF69FC"/>
    <w:rsid w:val="00AF778F"/>
    <w:rsid w:val="00B04D38"/>
    <w:rsid w:val="00B07290"/>
    <w:rsid w:val="00B13D71"/>
    <w:rsid w:val="00B300C6"/>
    <w:rsid w:val="00B3237F"/>
    <w:rsid w:val="00B33679"/>
    <w:rsid w:val="00B44C0F"/>
    <w:rsid w:val="00B50948"/>
    <w:rsid w:val="00B605C1"/>
    <w:rsid w:val="00B7377D"/>
    <w:rsid w:val="00B8253A"/>
    <w:rsid w:val="00BA4DBA"/>
    <w:rsid w:val="00BA5AE1"/>
    <w:rsid w:val="00BB2BB9"/>
    <w:rsid w:val="00BC3B99"/>
    <w:rsid w:val="00BD3714"/>
    <w:rsid w:val="00BD6DC7"/>
    <w:rsid w:val="00BE7493"/>
    <w:rsid w:val="00C27748"/>
    <w:rsid w:val="00C63A24"/>
    <w:rsid w:val="00C832F1"/>
    <w:rsid w:val="00C85886"/>
    <w:rsid w:val="00C87501"/>
    <w:rsid w:val="00C94DEA"/>
    <w:rsid w:val="00C972DA"/>
    <w:rsid w:val="00C9751A"/>
    <w:rsid w:val="00CA21D6"/>
    <w:rsid w:val="00CA787E"/>
    <w:rsid w:val="00CB6D61"/>
    <w:rsid w:val="00CC0469"/>
    <w:rsid w:val="00CC0BF7"/>
    <w:rsid w:val="00CC5476"/>
    <w:rsid w:val="00CD442F"/>
    <w:rsid w:val="00CE004D"/>
    <w:rsid w:val="00CE0AAC"/>
    <w:rsid w:val="00CE3AB9"/>
    <w:rsid w:val="00CF0D3B"/>
    <w:rsid w:val="00CF4876"/>
    <w:rsid w:val="00D0377E"/>
    <w:rsid w:val="00D1489A"/>
    <w:rsid w:val="00D2160A"/>
    <w:rsid w:val="00D24DB9"/>
    <w:rsid w:val="00D31BC6"/>
    <w:rsid w:val="00D3690C"/>
    <w:rsid w:val="00D678DC"/>
    <w:rsid w:val="00D704CF"/>
    <w:rsid w:val="00D87044"/>
    <w:rsid w:val="00D874C9"/>
    <w:rsid w:val="00DA4E3F"/>
    <w:rsid w:val="00DC2E04"/>
    <w:rsid w:val="00DF1324"/>
    <w:rsid w:val="00E16A48"/>
    <w:rsid w:val="00E317E8"/>
    <w:rsid w:val="00E31A82"/>
    <w:rsid w:val="00E46829"/>
    <w:rsid w:val="00E47943"/>
    <w:rsid w:val="00E531A8"/>
    <w:rsid w:val="00E5401A"/>
    <w:rsid w:val="00E64C1A"/>
    <w:rsid w:val="00E90A06"/>
    <w:rsid w:val="00E9557D"/>
    <w:rsid w:val="00EA31C0"/>
    <w:rsid w:val="00EB444A"/>
    <w:rsid w:val="00EC2885"/>
    <w:rsid w:val="00EC7277"/>
    <w:rsid w:val="00ED5FD3"/>
    <w:rsid w:val="00EE6837"/>
    <w:rsid w:val="00EF1B6D"/>
    <w:rsid w:val="00F16993"/>
    <w:rsid w:val="00F21C4D"/>
    <w:rsid w:val="00F2429F"/>
    <w:rsid w:val="00F32A9F"/>
    <w:rsid w:val="00F35D5F"/>
    <w:rsid w:val="00F566CD"/>
    <w:rsid w:val="00F84061"/>
    <w:rsid w:val="00F84E0D"/>
    <w:rsid w:val="00FA5622"/>
    <w:rsid w:val="00FE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18A7E19-011B-4671-9374-5E897340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5E7D"/>
    <w:rPr>
      <w:sz w:val="24"/>
      <w:szCs w:val="24"/>
    </w:rPr>
  </w:style>
  <w:style w:type="paragraph" w:styleId="Heading1">
    <w:name w:val="heading 1"/>
    <w:basedOn w:val="Normal"/>
    <w:next w:val="Normal"/>
    <w:qFormat/>
    <w:rsid w:val="004C5E7D"/>
    <w:pPr>
      <w:keepNext/>
      <w:jc w:val="center"/>
      <w:outlineLvl w:val="0"/>
    </w:pPr>
    <w:rPr>
      <w:rFonts w:ascii="Arial" w:hAnsi="Arial" w:cs="Arial"/>
      <w:sz w:val="28"/>
    </w:rPr>
  </w:style>
  <w:style w:type="paragraph" w:styleId="Heading2">
    <w:name w:val="heading 2"/>
    <w:basedOn w:val="Normal"/>
    <w:next w:val="Normal"/>
    <w:qFormat/>
    <w:rsid w:val="004C5E7D"/>
    <w:pPr>
      <w:keepNext/>
      <w:jc w:val="center"/>
      <w:outlineLvl w:val="1"/>
    </w:pPr>
    <w:rPr>
      <w:rFonts w:ascii="Arial" w:hAnsi="Arial" w:cs="Arial"/>
      <w:b/>
      <w:bCs/>
      <w:sz w:val="36"/>
    </w:rPr>
  </w:style>
  <w:style w:type="paragraph" w:styleId="Heading3">
    <w:name w:val="heading 3"/>
    <w:basedOn w:val="Normal"/>
    <w:next w:val="Normal"/>
    <w:qFormat/>
    <w:rsid w:val="004C5E7D"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paragraph" w:styleId="Heading4">
    <w:name w:val="heading 4"/>
    <w:basedOn w:val="Normal"/>
    <w:next w:val="Normal"/>
    <w:qFormat/>
    <w:rsid w:val="004C5E7D"/>
    <w:pPr>
      <w:keepNext/>
      <w:outlineLvl w:val="3"/>
    </w:pPr>
    <w:rPr>
      <w:rFonts w:ascii="Arial" w:hAnsi="Arial" w:cs="Arial"/>
      <w:i/>
      <w:iCs/>
      <w:sz w:val="26"/>
    </w:rPr>
  </w:style>
  <w:style w:type="paragraph" w:styleId="Heading5">
    <w:name w:val="heading 5"/>
    <w:basedOn w:val="Normal"/>
    <w:next w:val="Normal"/>
    <w:qFormat/>
    <w:rsid w:val="004C5E7D"/>
    <w:pPr>
      <w:keepNext/>
      <w:jc w:val="center"/>
      <w:outlineLvl w:val="4"/>
    </w:pPr>
    <w:rPr>
      <w:rFonts w:ascii="Arial" w:hAnsi="Arial" w:cs="Arial"/>
      <w:b/>
      <w:bCs/>
      <w:sz w:val="26"/>
    </w:rPr>
  </w:style>
  <w:style w:type="paragraph" w:styleId="Heading6">
    <w:name w:val="heading 6"/>
    <w:basedOn w:val="Normal"/>
    <w:next w:val="Normal"/>
    <w:qFormat/>
    <w:rsid w:val="004C5E7D"/>
    <w:pPr>
      <w:keepNext/>
      <w:jc w:val="both"/>
      <w:outlineLvl w:val="5"/>
    </w:pPr>
    <w:rPr>
      <w:rFonts w:ascii="Arial" w:hAnsi="Arial" w:cs="Arial"/>
      <w:b/>
      <w:bCs/>
      <w:sz w:val="26"/>
    </w:rPr>
  </w:style>
  <w:style w:type="paragraph" w:styleId="Heading7">
    <w:name w:val="heading 7"/>
    <w:basedOn w:val="Normal"/>
    <w:next w:val="Normal"/>
    <w:qFormat/>
    <w:rsid w:val="004C5E7D"/>
    <w:pPr>
      <w:keepNext/>
      <w:outlineLvl w:val="6"/>
    </w:pPr>
    <w:rPr>
      <w:rFonts w:ascii="Arial" w:hAnsi="Arial" w:cs="Arial"/>
      <w:i/>
      <w:i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5E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5E7D"/>
  </w:style>
  <w:style w:type="paragraph" w:styleId="Header">
    <w:name w:val="header"/>
    <w:basedOn w:val="Normal"/>
    <w:link w:val="HeaderChar"/>
    <w:uiPriority w:val="99"/>
    <w:rsid w:val="004C5E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A82"/>
    <w:rPr>
      <w:sz w:val="24"/>
      <w:szCs w:val="24"/>
    </w:rPr>
  </w:style>
  <w:style w:type="paragraph" w:styleId="BalloonText">
    <w:name w:val="Balloon Text"/>
    <w:basedOn w:val="Normal"/>
    <w:link w:val="BalloonTextChar"/>
    <w:rsid w:val="00E31A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1A8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E31A8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A129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table" w:styleId="TableGrid">
    <w:name w:val="Table Grid"/>
    <w:basedOn w:val="TableNormal"/>
    <w:rsid w:val="00D148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8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kasc\Desktop\Q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QP TEMPLATE</Template>
  <TotalTime>17</TotalTime>
  <Pages>4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SKASC</vt:lpstr>
    </vt:vector>
  </TitlesOfParts>
  <Company>Nov.2011</Company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SKASC</dc:title>
  <dc:subject/>
  <dc:creator>skasc</dc:creator>
  <cp:keywords/>
  <dc:description/>
  <cp:lastModifiedBy>user</cp:lastModifiedBy>
  <cp:revision>1</cp:revision>
  <cp:lastPrinted>2024-09-11T08:22:00Z</cp:lastPrinted>
  <dcterms:created xsi:type="dcterms:W3CDTF">2024-09-27T08:29:00Z</dcterms:created>
  <dcterms:modified xsi:type="dcterms:W3CDTF">2024-10-14T08:15:00Z</dcterms:modified>
</cp:coreProperties>
</file>